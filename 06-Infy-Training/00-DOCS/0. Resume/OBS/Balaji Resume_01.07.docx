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24"/>
        <w:gridCol w:w="4365"/>
      </w:tblGrid>
      <w:tr w:rsidR="00D426F0" w:rsidRPr="00E453F0" w14:paraId="5E6E0843" w14:textId="77777777" w:rsidTr="00D90D97">
        <w:trPr>
          <w:trHeight w:val="144"/>
        </w:trPr>
        <w:tc>
          <w:tcPr>
            <w:tcW w:w="5013" w:type="dxa"/>
          </w:tcPr>
          <w:p w14:paraId="0EF6716E" w14:textId="6783D8F8" w:rsidR="00C84833" w:rsidRPr="00E453F0" w:rsidRDefault="00E51D5A" w:rsidP="0090309E">
            <w:pPr>
              <w:pStyle w:val="Title"/>
              <w:spacing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5B44C6AE4F2C44BEBE6051C9181D932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Pr="009C1F1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B</w:t>
                </w:r>
                <w:r w:rsidR="009E6B0D" w:rsidRPr="009C1F1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alaji K</w:t>
                </w:r>
                <w:r w:rsidRPr="009C1F1A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br/>
                  <w:t>Junior Engineer</w:t>
                </w:r>
              </w:sdtContent>
            </w:sdt>
          </w:p>
        </w:tc>
        <w:tc>
          <w:tcPr>
            <w:tcW w:w="4356" w:type="dxa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48"/>
              <w:gridCol w:w="401"/>
            </w:tblGrid>
            <w:tr w:rsidR="00D426F0" w:rsidRPr="00E453F0" w14:paraId="14C8E2B5" w14:textId="77777777" w:rsidTr="00D90D97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D287A26EC4244C1A9C9CDD566B43DBE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55DBF6C4" w14:textId="0036CC0E" w:rsidR="00932D92" w:rsidRPr="00E453F0" w:rsidRDefault="009E6B0D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E453F0">
                        <w:rPr>
                          <w:rFonts w:ascii="Times New Roman" w:hAnsi="Times New Roman" w:cs="Times New Roman"/>
                          <w:color w:val="auto"/>
                        </w:rPr>
                        <w:t>+91-9487046716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72968DC0" w14:textId="74B3F756" w:rsidR="00932D92" w:rsidRPr="00E453F0" w:rsidRDefault="00932D92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E453F0"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C416123" wp14:editId="13384B4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C9527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426F0" w:rsidRPr="00E453F0" w14:paraId="598F8DDA" w14:textId="77777777" w:rsidTr="00D90D97">
              <w:sdt>
                <w:sdtPr>
                  <w:rPr>
                    <w:rFonts w:ascii="Times New Roman" w:hAnsi="Times New Roman" w:cs="Times New Roman"/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14D52AC168624844B46071113B48777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06" w:type="dxa"/>
                      <w:tcMar>
                        <w:left w:w="720" w:type="dxa"/>
                        <w:right w:w="29" w:type="dxa"/>
                      </w:tcMar>
                    </w:tcPr>
                    <w:p w14:paraId="79ADF937" w14:textId="6A90EF5C" w:rsidR="00932D92" w:rsidRPr="00E453F0" w:rsidRDefault="009E6B0D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E453F0">
                        <w:rPr>
                          <w:rFonts w:ascii="Times New Roman" w:hAnsi="Times New Roman" w:cs="Times New Roman"/>
                          <w:color w:val="auto"/>
                        </w:rPr>
                        <w:t>krishbala49@gmail.com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23EAD6A" w14:textId="1E0BF2C3" w:rsidR="00932D92" w:rsidRPr="00E453F0" w:rsidRDefault="007307A3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E453F0"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1AD2BF9" wp14:editId="1B7CE459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2A8F4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3CF2FEB" w14:textId="77777777" w:rsidR="00D92B95" w:rsidRPr="00E453F0" w:rsidRDefault="00D92B95" w:rsidP="009D3336">
            <w:pPr>
              <w:pStyle w:val="Head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E3FCD87" w14:textId="018970EA" w:rsidR="00C43D65" w:rsidRPr="00E453F0" w:rsidRDefault="00AD7716" w:rsidP="0094594C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>Dedicated and hard-working employee</w:t>
      </w:r>
      <w:r w:rsidR="00E51D5A"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with over 2.5 years of experience in </w:t>
      </w:r>
      <w:r w:rsidR="00752EAB" w:rsidRPr="00E453F0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E51D5A" w:rsidRPr="00E453F0">
        <w:rPr>
          <w:rFonts w:ascii="Times New Roman" w:hAnsi="Times New Roman" w:cs="Times New Roman"/>
          <w:color w:val="auto"/>
          <w:sz w:val="20"/>
          <w:szCs w:val="20"/>
        </w:rPr>
        <w:t>es</w:t>
      </w:r>
      <w:r w:rsidR="00752EAB" w:rsidRPr="00E453F0">
        <w:rPr>
          <w:rFonts w:ascii="Times New Roman" w:hAnsi="Times New Roman" w:cs="Times New Roman"/>
          <w:color w:val="auto"/>
          <w:sz w:val="20"/>
          <w:szCs w:val="20"/>
        </w:rPr>
        <w:t>ign of Steel structures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567546"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52EAB"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looking for a career change in IT sector. 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>Individual h</w:t>
      </w:r>
      <w:r w:rsidR="00567546" w:rsidRPr="00E453F0">
        <w:rPr>
          <w:rFonts w:ascii="Times New Roman" w:hAnsi="Times New Roman" w:cs="Times New Roman"/>
          <w:color w:val="auto"/>
          <w:sz w:val="20"/>
          <w:szCs w:val="20"/>
        </w:rPr>
        <w:t>aving basic working experience in automating repetitive works using Excel and Python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>, wish to explore more deeper into automation.</w:t>
      </w:r>
    </w:p>
    <w:p w14:paraId="3F739CD1" w14:textId="5153C46F" w:rsidR="00916091" w:rsidRPr="00E453F0" w:rsidRDefault="00916091" w:rsidP="002D73C4">
      <w:pPr>
        <w:pStyle w:val="Heading1"/>
        <w:rPr>
          <w:sz w:val="28"/>
          <w:szCs w:val="28"/>
        </w:rPr>
      </w:pPr>
      <w:r w:rsidRPr="00E453F0">
        <w:rPr>
          <w:sz w:val="28"/>
          <w:szCs w:val="28"/>
        </w:rPr>
        <w:t>Skills</w:t>
      </w:r>
    </w:p>
    <w:tbl>
      <w:tblPr>
        <w:tblStyle w:val="TableGrid"/>
        <w:tblW w:w="0" w:type="auto"/>
        <w:tblLook w:val="0600" w:firstRow="0" w:lastRow="0" w:firstColumn="0" w:lastColumn="0" w:noHBand="1" w:noVBand="1"/>
        <w:tblDescription w:val="Skills layout table "/>
      </w:tblPr>
      <w:tblGrid>
        <w:gridCol w:w="1532"/>
        <w:gridCol w:w="1987"/>
      </w:tblGrid>
      <w:tr w:rsidR="00D426F0" w:rsidRPr="00E453F0" w14:paraId="61485342" w14:textId="77777777" w:rsidTr="0046545C">
        <w:trPr>
          <w:trHeight w:val="299"/>
        </w:trPr>
        <w:tc>
          <w:tcPr>
            <w:tcW w:w="0" w:type="auto"/>
          </w:tcPr>
          <w:p w14:paraId="4CEF4506" w14:textId="34BFD97B" w:rsidR="005B1D68" w:rsidRPr="00E453F0" w:rsidRDefault="00127E84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453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Automation</w:t>
            </w:r>
          </w:p>
          <w:p w14:paraId="590F5F53" w14:textId="77777777" w:rsidR="00752315" w:rsidRPr="00E453F0" w:rsidRDefault="00127E84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453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Python</w:t>
            </w:r>
          </w:p>
          <w:p w14:paraId="1237CC27" w14:textId="50D3AF81" w:rsidR="00127E84" w:rsidRPr="00E453F0" w:rsidRDefault="00127E84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453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Excel</w:t>
            </w:r>
          </w:p>
        </w:tc>
        <w:tc>
          <w:tcPr>
            <w:tcW w:w="0" w:type="auto"/>
          </w:tcPr>
          <w:p w14:paraId="019FA6E6" w14:textId="13E60412" w:rsidR="005B1D68" w:rsidRPr="00E453F0" w:rsidRDefault="00127E84" w:rsidP="00BC7376">
            <w:pPr>
              <w:pStyle w:val="ListBulle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453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Team Player</w:t>
            </w:r>
          </w:p>
          <w:p w14:paraId="64D277E8" w14:textId="7B3A0AA3" w:rsidR="00752315" w:rsidRPr="00E453F0" w:rsidRDefault="00127E84" w:rsidP="00BC7376">
            <w:pPr>
              <w:pStyle w:val="ListBulle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453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Leadership skill</w:t>
            </w:r>
          </w:p>
          <w:p w14:paraId="794EDB84" w14:textId="3485E9BE" w:rsidR="00752315" w:rsidRPr="00E453F0" w:rsidRDefault="00127E84" w:rsidP="009C1F1A">
            <w:pPr>
              <w:pStyle w:val="ListBulle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453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Open to Learning</w:t>
            </w:r>
          </w:p>
        </w:tc>
      </w:tr>
    </w:tbl>
    <w:p w14:paraId="2EAEF201" w14:textId="12E2F822" w:rsidR="005B1D68" w:rsidRPr="00E453F0" w:rsidRDefault="00A14C6B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xperience:"/>
          <w:tag w:val="Experience:"/>
          <w:id w:val="-898354009"/>
          <w:placeholder>
            <w:docPart w:val="4BCDEA56BA18496EA05449068027A266"/>
          </w:placeholder>
          <w:temporary/>
          <w:showingPlcHdr/>
          <w15:appearance w15:val="hidden"/>
        </w:sdtPr>
        <w:sdtEndPr/>
        <w:sdtContent>
          <w:r w:rsidR="004937AE" w:rsidRPr="0090309E">
            <w:rPr>
              <w:sz w:val="28"/>
              <w:szCs w:val="28"/>
            </w:rPr>
            <w:t>Experience</w:t>
          </w:r>
        </w:sdtContent>
      </w:sdt>
    </w:p>
    <w:p w14:paraId="0886E0D7" w14:textId="23CE2F7D" w:rsidR="0023705D" w:rsidRPr="00E453F0" w:rsidRDefault="00D426F0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r w:rsidRPr="00E87DD6">
        <w:rPr>
          <w:rFonts w:ascii="Times New Roman" w:eastAsiaTheme="majorEastAsia" w:hAnsi="Times New Roman" w:cs="Times New Roman"/>
          <w:b/>
          <w:color w:val="auto"/>
          <w:sz w:val="24"/>
          <w:szCs w:val="24"/>
        </w:rPr>
        <w:t xml:space="preserve">Junior Engineer </w:t>
      </w:r>
      <w:r w:rsidRPr="00E453F0"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  <w:t>/</w:t>
      </w:r>
      <w:r w:rsidR="00127E84" w:rsidRPr="00E453F0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June 2019</w:t>
      </w:r>
      <w:r w:rsidR="00D413F9" w:rsidRPr="00E453F0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 xml:space="preserve"> – </w:t>
      </w:r>
      <w:r w:rsidR="00127E84" w:rsidRPr="00E453F0">
        <w:rPr>
          <w:rFonts w:ascii="Times New Roman" w:eastAsiaTheme="majorEastAsia" w:hAnsi="Times New Roman" w:cs="Times New Roman"/>
          <w:bCs/>
          <w:color w:val="auto"/>
          <w:sz w:val="20"/>
          <w:szCs w:val="20"/>
        </w:rPr>
        <w:t>December 2021</w:t>
      </w:r>
    </w:p>
    <w:p w14:paraId="396C4EBB" w14:textId="325A3AF9" w:rsidR="0023705D" w:rsidRPr="00E453F0" w:rsidRDefault="00F92538" w:rsidP="002D73C4">
      <w:pPr>
        <w:spacing w:after="0"/>
        <w:rPr>
          <w:rFonts w:ascii="Times New Roman" w:eastAsiaTheme="majorEastAsia" w:hAnsi="Times New Roman" w:cs="Times New Roman"/>
          <w:b/>
          <w:color w:val="auto"/>
          <w:sz w:val="20"/>
          <w:szCs w:val="20"/>
        </w:rPr>
      </w:pPr>
      <w:proofErr w:type="spellStart"/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Makeorbuy</w:t>
      </w:r>
      <w:proofErr w:type="spellEnd"/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contracting </w:t>
      </w:r>
      <w:proofErr w:type="spellStart"/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pvt.</w:t>
      </w:r>
      <w:proofErr w:type="spellEnd"/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ltd.</w:t>
      </w:r>
      <w:r w:rsidR="00D426F0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(</w:t>
      </w:r>
      <w:r w:rsidR="00127E84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Geodesic Techniques </w:t>
      </w:r>
      <w:proofErr w:type="spellStart"/>
      <w:r w:rsidR="00127E84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pvt</w:t>
      </w:r>
      <w:proofErr w:type="spellEnd"/>
      <w:r w:rsidR="00127E84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ltd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group)</w:t>
      </w:r>
    </w:p>
    <w:p w14:paraId="285B91DF" w14:textId="152877F4" w:rsidR="000E629C" w:rsidRPr="00E453F0" w:rsidRDefault="00D426F0" w:rsidP="00E87DD6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Developed a script file </w:t>
      </w:r>
      <w:r w:rsidR="000E629C"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for </w:t>
      </w:r>
      <w:proofErr w:type="spellStart"/>
      <w:r w:rsidR="000E629C" w:rsidRPr="00E453F0">
        <w:rPr>
          <w:rFonts w:ascii="Times New Roman" w:hAnsi="Times New Roman" w:cs="Times New Roman"/>
          <w:color w:val="auto"/>
          <w:sz w:val="20"/>
          <w:szCs w:val="20"/>
        </w:rPr>
        <w:t>autocad</w:t>
      </w:r>
      <w:proofErr w:type="spellEnd"/>
      <w:r w:rsidR="000E629C"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using excel for </w:t>
      </w:r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automating the generation of fabrication drawings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>, which re</w:t>
      </w:r>
      <w:r w:rsidR="000E629C" w:rsidRPr="00E453F0">
        <w:rPr>
          <w:rFonts w:ascii="Times New Roman" w:hAnsi="Times New Roman" w:cs="Times New Roman"/>
          <w:color w:val="auto"/>
          <w:sz w:val="20"/>
          <w:szCs w:val="20"/>
        </w:rPr>
        <w:t>sulted in completion of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months of work</w:t>
      </w:r>
      <w:r w:rsidR="000E629C"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within few days</w:t>
      </w:r>
    </w:p>
    <w:p w14:paraId="0B151F5F" w14:textId="2CE04D95" w:rsidR="00D413F9" w:rsidRPr="00E453F0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Developed an </w:t>
      </w:r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automated input file for STAAD Pro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using excel for creating error free assignment of loads to the various type of structures</w:t>
      </w:r>
    </w:p>
    <w:p w14:paraId="255D384B" w14:textId="20B32F40" w:rsidR="000E629C" w:rsidRPr="00E453F0" w:rsidRDefault="000E629C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Created a </w:t>
      </w:r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library of possible sections</w:t>
      </w:r>
      <w:r w:rsidR="00E63A29"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, which satisfies all the codal provisions using </w:t>
      </w:r>
      <w:r w:rsidR="00E63A29"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4083489C" w14:textId="4C8E8CFA" w:rsidR="00E63A29" w:rsidRPr="00E453F0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Created a </w:t>
      </w:r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module in python for calculating section properties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of various types of section</w:t>
      </w:r>
    </w:p>
    <w:p w14:paraId="13C33BA6" w14:textId="671C9888" w:rsidR="00E63A29" w:rsidRPr="00E453F0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Worked as a part of backend program development for </w:t>
      </w:r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connection design using python</w:t>
      </w:r>
    </w:p>
    <w:p w14:paraId="4F1494E3" w14:textId="2E70E4CE" w:rsidR="00E63A29" w:rsidRPr="00E87DD6" w:rsidRDefault="00E63A29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Familiar with </w:t>
      </w:r>
      <w:proofErr w:type="spellStart"/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Numpy</w:t>
      </w:r>
      <w:proofErr w:type="spellEnd"/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and Pandas libraries</w:t>
      </w:r>
    </w:p>
    <w:p w14:paraId="3C067F90" w14:textId="5D9D330F" w:rsidR="00E87DD6" w:rsidRPr="00E87DD6" w:rsidRDefault="00E87DD6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Acted as a team lead for a 17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storey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High-rise structure and coordinated with Client, Site team, Fabrication team, Detailing team and Planning Team.</w:t>
      </w:r>
    </w:p>
    <w:p w14:paraId="7D88254E" w14:textId="4F768979" w:rsidR="002D73C4" w:rsidRDefault="002D73C4" w:rsidP="00E87D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Learnt the importance of planning and improved my </w:t>
      </w:r>
      <w:r w:rsidRPr="00E453F0">
        <w:rPr>
          <w:rFonts w:ascii="Times New Roman" w:hAnsi="Times New Roman" w:cs="Times New Roman"/>
          <w:b/>
          <w:bCs/>
          <w:color w:val="auto"/>
          <w:sz w:val="20"/>
          <w:szCs w:val="20"/>
        </w:rPr>
        <w:t>leadership skill</w:t>
      </w:r>
      <w:r w:rsidRPr="00E453F0">
        <w:rPr>
          <w:rFonts w:ascii="Times New Roman" w:hAnsi="Times New Roman" w:cs="Times New Roman"/>
          <w:color w:val="auto"/>
          <w:sz w:val="20"/>
          <w:szCs w:val="20"/>
        </w:rPr>
        <w:t xml:space="preserve"> by heading a detailing team of 7 members and released drawings faster by proper planning and motivation, under pressure.</w:t>
      </w:r>
    </w:p>
    <w:p w14:paraId="1184D1E2" w14:textId="49CE46B1" w:rsidR="00A42F03" w:rsidRPr="00E453F0" w:rsidRDefault="00A42F03" w:rsidP="0094594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Converted 2 tenders into projects by optimized design of structure</w:t>
      </w:r>
    </w:p>
    <w:p w14:paraId="232C5405" w14:textId="7298A0C8" w:rsidR="0070237E" w:rsidRPr="00E453F0" w:rsidRDefault="00A14C6B" w:rsidP="002D73C4">
      <w:pPr>
        <w:pStyle w:val="Heading1"/>
        <w:rPr>
          <w:sz w:val="20"/>
          <w:szCs w:val="20"/>
        </w:rPr>
      </w:pPr>
      <w:sdt>
        <w:sdtPr>
          <w:rPr>
            <w:sz w:val="20"/>
            <w:szCs w:val="20"/>
          </w:rPr>
          <w:alias w:val="Education:"/>
          <w:tag w:val="Education:"/>
          <w:id w:val="543866955"/>
          <w:placeholder>
            <w:docPart w:val="02DE802CF75D443F9677780DFAC769C7"/>
          </w:placeholder>
          <w:temporary/>
          <w:showingPlcHdr/>
          <w15:appearance w15:val="hidden"/>
        </w:sdtPr>
        <w:sdtEndPr/>
        <w:sdtContent>
          <w:r w:rsidR="0070237E" w:rsidRPr="0090309E">
            <w:rPr>
              <w:sz w:val="28"/>
              <w:szCs w:val="28"/>
            </w:rPr>
            <w:t>Education</w:t>
          </w:r>
        </w:sdtContent>
      </w:sdt>
    </w:p>
    <w:p w14:paraId="25ADFFFF" w14:textId="3A800124" w:rsidR="00E63A29" w:rsidRPr="00E453F0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Master of Engineering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MEPCO Schlenk Engineering College, </w:t>
      </w:r>
      <w:proofErr w:type="spellStart"/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Sivakasi</w:t>
      </w:r>
      <w:proofErr w:type="spellEnd"/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. </w:t>
      </w:r>
    </w:p>
    <w:p w14:paraId="1F429A87" w14:textId="3A14B464" w:rsidR="00E63A29" w:rsidRPr="00E453F0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Stream: Structural Engineering |</w:t>
      </w:r>
      <w:r w:rsidR="0046545C" w:rsidRP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2017 - May 2019 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|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CGPA: </w:t>
      </w: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8.75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</w:t>
      </w:r>
    </w:p>
    <w:p w14:paraId="34B24A38" w14:textId="77777777" w:rsidR="0046545C" w:rsidRPr="00E453F0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Bachelor of Engineering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Sri Sairam Engineering College, Chennai</w:t>
      </w:r>
    </w:p>
    <w:p w14:paraId="69FBB976" w14:textId="7261E2B4" w:rsidR="00E63A29" w:rsidRPr="00E453F0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Stream: Civil Engineering | 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June 2013 - May 2017 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| 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CGPA: </w:t>
      </w: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8.46</w:t>
      </w:r>
    </w:p>
    <w:p w14:paraId="1500A640" w14:textId="77777777" w:rsidR="0046545C" w:rsidRPr="00E453F0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Higher Secondary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S.R.G.D.S. Mat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Hr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Sec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School, </w:t>
      </w:r>
      <w:proofErr w:type="spellStart"/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Thiruvannamalai</w:t>
      </w:r>
      <w:proofErr w:type="spellEnd"/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</w:p>
    <w:p w14:paraId="35D425C4" w14:textId="16419EF9" w:rsidR="00E63A29" w:rsidRPr="00E453F0" w:rsidRDefault="00E63A29" w:rsidP="00916091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Major: Biology | 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June 2012 - April 2013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92.92%</w:t>
      </w:r>
    </w:p>
    <w:p w14:paraId="391AC36A" w14:textId="77777777" w:rsidR="0046545C" w:rsidRPr="00E453F0" w:rsidRDefault="00E63A29" w:rsidP="0046545C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Secondary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S.R.G.D.S. Mat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Hr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Sec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School, </w:t>
      </w:r>
      <w:proofErr w:type="spellStart"/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Thiruvannamalai</w:t>
      </w:r>
      <w:proofErr w:type="spellEnd"/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.</w:t>
      </w:r>
    </w:p>
    <w:p w14:paraId="6191177D" w14:textId="16E47BF1" w:rsidR="00E63A29" w:rsidRPr="00E453F0" w:rsidRDefault="00E63A29" w:rsidP="002D73C4">
      <w:pPr>
        <w:tabs>
          <w:tab w:val="left" w:pos="541"/>
          <w:tab w:val="left" w:pos="542"/>
        </w:tabs>
        <w:spacing w:after="0" w:line="288" w:lineRule="auto"/>
        <w:ind w:right="-227"/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</w:pP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Board: Matriculation | </w:t>
      </w:r>
      <w:r w:rsidR="0046545C"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>June 2010 - April 2011</w:t>
      </w:r>
      <w:r w:rsidR="0046545C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 | </w:t>
      </w:r>
      <w:r w:rsidRPr="00E453F0">
        <w:rPr>
          <w:rFonts w:ascii="Times New Roman" w:eastAsiaTheme="majorEastAsia" w:hAnsi="Times New Roman" w:cs="Times New Roman"/>
          <w:iCs/>
          <w:color w:val="auto"/>
          <w:sz w:val="20"/>
          <w:szCs w:val="20"/>
        </w:rPr>
        <w:t xml:space="preserve">Percentage: </w:t>
      </w:r>
      <w:r w:rsidRPr="00E453F0">
        <w:rPr>
          <w:rFonts w:ascii="Times New Roman" w:eastAsiaTheme="majorEastAsia" w:hAnsi="Times New Roman" w:cs="Times New Roman"/>
          <w:b/>
          <w:bCs/>
          <w:iCs/>
          <w:color w:val="auto"/>
          <w:sz w:val="20"/>
          <w:szCs w:val="20"/>
        </w:rPr>
        <w:t>94.2%</w:t>
      </w:r>
    </w:p>
    <w:p w14:paraId="3A9E470D" w14:textId="03EF581A" w:rsidR="00434074" w:rsidRPr="0090309E" w:rsidRDefault="00E453F0" w:rsidP="002D73C4">
      <w:pPr>
        <w:pStyle w:val="Heading1"/>
        <w:rPr>
          <w:sz w:val="28"/>
          <w:szCs w:val="28"/>
        </w:rPr>
      </w:pPr>
      <w:r w:rsidRPr="0090309E">
        <w:rPr>
          <w:sz w:val="28"/>
          <w:szCs w:val="28"/>
        </w:rPr>
        <w:t>Accomplishment</w:t>
      </w:r>
    </w:p>
    <w:p w14:paraId="508635E7" w14:textId="72560853" w:rsidR="00E453F0" w:rsidRPr="00A42F03" w:rsidRDefault="00E453F0" w:rsidP="00E453F0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A42F03">
        <w:rPr>
          <w:rFonts w:ascii="Times New Roman" w:hAnsi="Times New Roman" w:cs="Times New Roman"/>
          <w:color w:val="auto"/>
          <w:sz w:val="20"/>
          <w:szCs w:val="20"/>
        </w:rPr>
        <w:t xml:space="preserve">Completed the IIT madras certification course on </w:t>
      </w:r>
      <w:r w:rsidRPr="00A42F03">
        <w:rPr>
          <w:rFonts w:ascii="Times New Roman" w:hAnsi="Times New Roman" w:cs="Times New Roman"/>
          <w:b/>
          <w:bCs/>
          <w:color w:val="auto"/>
          <w:sz w:val="20"/>
          <w:szCs w:val="20"/>
        </w:rPr>
        <w:t>PYTHON</w:t>
      </w:r>
    </w:p>
    <w:p w14:paraId="698A3B48" w14:textId="6F1E1866" w:rsidR="00E453F0" w:rsidRPr="00A42F03" w:rsidRDefault="00E453F0" w:rsidP="0090309E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after="0" w:line="288" w:lineRule="auto"/>
        <w:ind w:right="390"/>
        <w:contextualSpacing w:val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A42F03">
        <w:rPr>
          <w:rFonts w:ascii="Times New Roman" w:hAnsi="Times New Roman" w:cs="Times New Roman"/>
          <w:color w:val="auto"/>
          <w:sz w:val="20"/>
          <w:szCs w:val="20"/>
        </w:rPr>
        <w:t xml:space="preserve">Won </w:t>
      </w:r>
      <w:r w:rsidRPr="00A42F03">
        <w:rPr>
          <w:rFonts w:ascii="Times New Roman" w:hAnsi="Times New Roman" w:cs="Times New Roman"/>
          <w:b/>
          <w:bCs/>
          <w:color w:val="auto"/>
          <w:sz w:val="20"/>
          <w:szCs w:val="20"/>
        </w:rPr>
        <w:t>Best Paper award</w:t>
      </w:r>
      <w:r w:rsidRPr="00A42F03">
        <w:rPr>
          <w:rFonts w:ascii="Times New Roman" w:hAnsi="Times New Roman" w:cs="Times New Roman"/>
          <w:color w:val="auto"/>
          <w:sz w:val="20"/>
          <w:szCs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2DBC832B" w14:textId="77777777" w:rsidR="0094594C" w:rsidRPr="0090309E" w:rsidRDefault="0094594C" w:rsidP="009459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Languages</w:t>
      </w:r>
    </w:p>
    <w:p w14:paraId="3400C218" w14:textId="77777777" w:rsidR="0094594C" w:rsidRPr="00E87DD6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87DD6">
        <w:rPr>
          <w:color w:val="auto"/>
          <w:sz w:val="20"/>
        </w:rPr>
        <w:t>En</w:t>
      </w:r>
      <w:r>
        <w:rPr>
          <w:color w:val="auto"/>
          <w:sz w:val="20"/>
        </w:rPr>
        <w:t>glish – Professional Working level Proficiency</w:t>
      </w:r>
    </w:p>
    <w:p w14:paraId="1C22D269" w14:textId="77777777" w:rsidR="0094594C" w:rsidRPr="00E87DD6" w:rsidRDefault="0094594C" w:rsidP="0094594C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color w:val="auto"/>
          <w:sz w:val="20"/>
        </w:rPr>
        <w:t>Tamil – Native Proficiency</w:t>
      </w:r>
    </w:p>
    <w:p w14:paraId="34FC485B" w14:textId="03CB9FA7" w:rsidR="0090309E" w:rsidRPr="0090309E" w:rsidRDefault="0090309E" w:rsidP="0090309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Publications</w:t>
      </w:r>
    </w:p>
    <w:p w14:paraId="13E1CFB6" w14:textId="77777777" w:rsidR="0090309E" w:rsidRPr="0094594C" w:rsidRDefault="0090309E" w:rsidP="0090309E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94C">
        <w:rPr>
          <w:rFonts w:ascii="Times New Roman" w:hAnsi="Times New Roman" w:cs="Times New Roman"/>
          <w:color w:val="auto"/>
          <w:sz w:val="20"/>
          <w:szCs w:val="20"/>
        </w:rPr>
        <w:t>A journal on “Development of brick as a Thermal and acoustic resistant building component” in International Journal of Engineering Research and Applications (IJERA).</w:t>
      </w:r>
    </w:p>
    <w:p w14:paraId="65187FCF" w14:textId="28371BE4" w:rsidR="00BC7376" w:rsidRPr="0046545C" w:rsidRDefault="0090309E" w:rsidP="00E453F0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after="0" w:line="288" w:lineRule="auto"/>
        <w:ind w:right="39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4594C">
        <w:rPr>
          <w:rFonts w:ascii="Times New Roman" w:hAnsi="Times New Roman" w:cs="Times New Roman"/>
          <w:color w:val="auto"/>
          <w:sz w:val="20"/>
          <w:szCs w:val="20"/>
        </w:rPr>
        <w:t>A journal on “Experimental study of removal of Fluoride in water using Bio-Material” in International Research Journal of Engineering and Technology (IRJET)</w:t>
      </w:r>
    </w:p>
    <w:sectPr w:rsidR="00BC7376" w:rsidRPr="0046545C" w:rsidSect="0094594C">
      <w:footerReference w:type="default" r:id="rId9"/>
      <w:pgSz w:w="11909" w:h="16834" w:code="9"/>
      <w:pgMar w:top="1080" w:right="108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8B70" w14:textId="77777777" w:rsidR="00A14C6B" w:rsidRDefault="00A14C6B" w:rsidP="00725803">
      <w:pPr>
        <w:spacing w:after="0"/>
      </w:pPr>
      <w:r>
        <w:separator/>
      </w:r>
    </w:p>
  </w:endnote>
  <w:endnote w:type="continuationSeparator" w:id="0">
    <w:p w14:paraId="5338554C" w14:textId="77777777" w:rsidR="00A14C6B" w:rsidRDefault="00A14C6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1E12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7112" w14:textId="77777777" w:rsidR="00A14C6B" w:rsidRDefault="00A14C6B" w:rsidP="00725803">
      <w:pPr>
        <w:spacing w:after="0"/>
      </w:pPr>
      <w:r>
        <w:separator/>
      </w:r>
    </w:p>
  </w:footnote>
  <w:footnote w:type="continuationSeparator" w:id="0">
    <w:p w14:paraId="16158002" w14:textId="77777777" w:rsidR="00A14C6B" w:rsidRDefault="00A14C6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04257"/>
    <w:multiLevelType w:val="hybridMultilevel"/>
    <w:tmpl w:val="973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2A0C"/>
    <w:multiLevelType w:val="hybridMultilevel"/>
    <w:tmpl w:val="716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9170A1"/>
    <w:multiLevelType w:val="hybridMultilevel"/>
    <w:tmpl w:val="46D8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E3C1A"/>
    <w:multiLevelType w:val="hybridMultilevel"/>
    <w:tmpl w:val="075C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4E"/>
    <w:rsid w:val="00025E77"/>
    <w:rsid w:val="00027312"/>
    <w:rsid w:val="000645F2"/>
    <w:rsid w:val="00082F03"/>
    <w:rsid w:val="000835A0"/>
    <w:rsid w:val="000934A2"/>
    <w:rsid w:val="000E629C"/>
    <w:rsid w:val="00127E84"/>
    <w:rsid w:val="001B0955"/>
    <w:rsid w:val="00214C7B"/>
    <w:rsid w:val="00227784"/>
    <w:rsid w:val="0023705D"/>
    <w:rsid w:val="00250A31"/>
    <w:rsid w:val="00251C13"/>
    <w:rsid w:val="002922D0"/>
    <w:rsid w:val="002D73C4"/>
    <w:rsid w:val="00340B03"/>
    <w:rsid w:val="00380AE7"/>
    <w:rsid w:val="003A6943"/>
    <w:rsid w:val="00410BA2"/>
    <w:rsid w:val="00434074"/>
    <w:rsid w:val="00463C3B"/>
    <w:rsid w:val="0046545C"/>
    <w:rsid w:val="004937AE"/>
    <w:rsid w:val="004E2970"/>
    <w:rsid w:val="004F564E"/>
    <w:rsid w:val="005026DD"/>
    <w:rsid w:val="00513EFC"/>
    <w:rsid w:val="0052113B"/>
    <w:rsid w:val="00564951"/>
    <w:rsid w:val="00567546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2EAB"/>
    <w:rsid w:val="00857E6B"/>
    <w:rsid w:val="008968C4"/>
    <w:rsid w:val="008D7C1C"/>
    <w:rsid w:val="0090309E"/>
    <w:rsid w:val="00916091"/>
    <w:rsid w:val="0092291B"/>
    <w:rsid w:val="00932D92"/>
    <w:rsid w:val="0094594C"/>
    <w:rsid w:val="0095272C"/>
    <w:rsid w:val="00972024"/>
    <w:rsid w:val="009C1F1A"/>
    <w:rsid w:val="009E6B0D"/>
    <w:rsid w:val="009F04D2"/>
    <w:rsid w:val="009F2BA7"/>
    <w:rsid w:val="009F6DA0"/>
    <w:rsid w:val="00A01182"/>
    <w:rsid w:val="00A14C6B"/>
    <w:rsid w:val="00A42F03"/>
    <w:rsid w:val="00AD13CB"/>
    <w:rsid w:val="00AD3FD8"/>
    <w:rsid w:val="00AD7716"/>
    <w:rsid w:val="00B370A8"/>
    <w:rsid w:val="00B73151"/>
    <w:rsid w:val="00BA3714"/>
    <w:rsid w:val="00BC7376"/>
    <w:rsid w:val="00BD669A"/>
    <w:rsid w:val="00BF5716"/>
    <w:rsid w:val="00BF6695"/>
    <w:rsid w:val="00C13F2B"/>
    <w:rsid w:val="00C43D65"/>
    <w:rsid w:val="00C84833"/>
    <w:rsid w:val="00C9044F"/>
    <w:rsid w:val="00CF4F67"/>
    <w:rsid w:val="00D2420D"/>
    <w:rsid w:val="00D30382"/>
    <w:rsid w:val="00D413F9"/>
    <w:rsid w:val="00D426F0"/>
    <w:rsid w:val="00D44E50"/>
    <w:rsid w:val="00D90060"/>
    <w:rsid w:val="00D90D97"/>
    <w:rsid w:val="00D92B95"/>
    <w:rsid w:val="00E03F71"/>
    <w:rsid w:val="00E154B5"/>
    <w:rsid w:val="00E232F0"/>
    <w:rsid w:val="00E453F0"/>
    <w:rsid w:val="00E51D5A"/>
    <w:rsid w:val="00E52791"/>
    <w:rsid w:val="00E63A29"/>
    <w:rsid w:val="00E83195"/>
    <w:rsid w:val="00E87DD6"/>
    <w:rsid w:val="00F00A4F"/>
    <w:rsid w:val="00F33CD8"/>
    <w:rsid w:val="00F9253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010D5"/>
  <w15:chartTrackingRefBased/>
  <w15:docId w15:val="{5FAEC4E2-7E71-43E6-9197-E391CC50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2D73C4"/>
    <w:pPr>
      <w:pBdr>
        <w:top w:val="single" w:sz="4" w:space="3" w:color="A6A6A6" w:themeColor="background1" w:themeShade="A6"/>
      </w:pBdr>
      <w:spacing w:after="0"/>
      <w:contextualSpacing/>
      <w:outlineLvl w:val="0"/>
    </w:pPr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2D73C4"/>
    <w:rPr>
      <w:rFonts w:ascii="Times New Roman" w:eastAsiaTheme="majorEastAsia" w:hAnsi="Times New Roman" w:cs="Times New Roman"/>
      <w:b/>
      <w:color w:val="auto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aji%20Kannigesvara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4C6AE4F2C44BEBE6051C9181D9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1C786-6EC1-4E51-A1AC-2625886E6B9C}"/>
      </w:docPartPr>
      <w:docPartBody>
        <w:p w:rsidR="00000000" w:rsidRDefault="002C660B">
          <w:pPr>
            <w:pStyle w:val="5B44C6AE4F2C44BEBE6051C9181D9320"/>
          </w:pPr>
          <w:r>
            <w:t>First Name</w:t>
          </w:r>
        </w:p>
      </w:docPartBody>
    </w:docPart>
    <w:docPart>
      <w:docPartPr>
        <w:name w:val="D287A26EC4244C1A9C9CDD566B43D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0D30B-C9D9-4B6F-8F4F-83E7C7AECD0F}"/>
      </w:docPartPr>
      <w:docPartBody>
        <w:p w:rsidR="00000000" w:rsidRDefault="002C660B">
          <w:pPr>
            <w:pStyle w:val="D287A26EC4244C1A9C9CDD566B43DBED"/>
          </w:pPr>
          <w:r w:rsidRPr="009D0878">
            <w:t>Phone</w:t>
          </w:r>
        </w:p>
      </w:docPartBody>
    </w:docPart>
    <w:docPart>
      <w:docPartPr>
        <w:name w:val="14D52AC168624844B46071113B487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DAF70-8BB1-4DFC-9928-253BE6A9B4D0}"/>
      </w:docPartPr>
      <w:docPartBody>
        <w:p w:rsidR="00000000" w:rsidRDefault="002C660B">
          <w:pPr>
            <w:pStyle w:val="14D52AC168624844B46071113B487770"/>
          </w:pPr>
          <w:r w:rsidRPr="009D0878">
            <w:t>Email</w:t>
          </w:r>
        </w:p>
      </w:docPartBody>
    </w:docPart>
    <w:docPart>
      <w:docPartPr>
        <w:name w:val="4BCDEA56BA18496EA05449068027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7511E-BE96-4FB2-B6B2-C6873C71D55C}"/>
      </w:docPartPr>
      <w:docPartBody>
        <w:p w:rsidR="00000000" w:rsidRDefault="002C660B">
          <w:pPr>
            <w:pStyle w:val="4BCDEA56BA18496EA05449068027A266"/>
          </w:pPr>
          <w:r w:rsidRPr="00AD3FD8">
            <w:t>Experience</w:t>
          </w:r>
        </w:p>
      </w:docPartBody>
    </w:docPart>
    <w:docPart>
      <w:docPartPr>
        <w:name w:val="02DE802CF75D443F9677780DFAC76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F1366-65AD-4775-9991-88EF4F06BCA3}"/>
      </w:docPartPr>
      <w:docPartBody>
        <w:p w:rsidR="00000000" w:rsidRDefault="002C660B">
          <w:pPr>
            <w:pStyle w:val="02DE802CF75D443F9677780DFAC769C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9D"/>
    <w:rsid w:val="002C660B"/>
    <w:rsid w:val="003D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4C6AE4F2C44BEBE6051C9181D9320">
    <w:name w:val="5B44C6AE4F2C44BEBE6051C9181D9320"/>
  </w:style>
  <w:style w:type="paragraph" w:customStyle="1" w:styleId="9A25D38B7D66425AB7856DCFE3185EDB">
    <w:name w:val="9A25D38B7D66425AB7856DCFE3185EDB"/>
  </w:style>
  <w:style w:type="paragraph" w:customStyle="1" w:styleId="B6EABADEB5EE4C6B81F1693B65C264CE">
    <w:name w:val="B6EABADEB5EE4C6B81F1693B65C264CE"/>
  </w:style>
  <w:style w:type="paragraph" w:customStyle="1" w:styleId="D287A26EC4244C1A9C9CDD566B43DBED">
    <w:name w:val="D287A26EC4244C1A9C9CDD566B43DBED"/>
  </w:style>
  <w:style w:type="paragraph" w:customStyle="1" w:styleId="14D52AC168624844B46071113B487770">
    <w:name w:val="14D52AC168624844B46071113B487770"/>
  </w:style>
  <w:style w:type="paragraph" w:customStyle="1" w:styleId="E359057E7405444780ACC2867224B8D8">
    <w:name w:val="E359057E7405444780ACC2867224B8D8"/>
  </w:style>
  <w:style w:type="paragraph" w:customStyle="1" w:styleId="80F69197F7DE41D1ABBB69BE59964FCC">
    <w:name w:val="80F69197F7DE41D1ABBB69BE59964FCC"/>
  </w:style>
  <w:style w:type="paragraph" w:customStyle="1" w:styleId="C65F446DD48444D2AC0AD992A89A9C6D">
    <w:name w:val="C65F446DD48444D2AC0AD992A89A9C6D"/>
  </w:style>
  <w:style w:type="paragraph" w:customStyle="1" w:styleId="4D9122A027E04029B268F2E8D4E76452">
    <w:name w:val="4D9122A027E04029B268F2E8D4E76452"/>
  </w:style>
  <w:style w:type="paragraph" w:customStyle="1" w:styleId="F0F5F0ACDFA8484FA15F6CBD92BFE6C6">
    <w:name w:val="F0F5F0ACDFA8484FA15F6CBD92BFE6C6"/>
  </w:style>
  <w:style w:type="paragraph" w:customStyle="1" w:styleId="CEF5088FB3984DA5887AC6DF38CCD74B">
    <w:name w:val="CEF5088FB3984DA5887AC6DF38CCD74B"/>
  </w:style>
  <w:style w:type="paragraph" w:customStyle="1" w:styleId="D64AC6A97C03460882815EBDDC293511">
    <w:name w:val="D64AC6A97C03460882815EBDDC293511"/>
  </w:style>
  <w:style w:type="paragraph" w:customStyle="1" w:styleId="9E00E3428C8B4DA39D529F32F5C2EB7F">
    <w:name w:val="9E00E3428C8B4DA39D529F32F5C2EB7F"/>
  </w:style>
  <w:style w:type="paragraph" w:customStyle="1" w:styleId="722364C5A3394EFB8D2EE1173D0986F1">
    <w:name w:val="722364C5A3394EFB8D2EE1173D0986F1"/>
  </w:style>
  <w:style w:type="paragraph" w:customStyle="1" w:styleId="4BCDEA56BA18496EA05449068027A266">
    <w:name w:val="4BCDEA56BA18496EA05449068027A266"/>
  </w:style>
  <w:style w:type="paragraph" w:customStyle="1" w:styleId="5745BB3EF5E74DF08698CD763F266E98">
    <w:name w:val="5745BB3EF5E74DF08698CD763F266E98"/>
  </w:style>
  <w:style w:type="paragraph" w:customStyle="1" w:styleId="0B42781D263C4DF4BC6EAC95017B2FEA">
    <w:name w:val="0B42781D263C4DF4BC6EAC95017B2FEA"/>
  </w:style>
  <w:style w:type="paragraph" w:customStyle="1" w:styleId="BF1D6653F9CD43F6BDBFF091730CF356">
    <w:name w:val="BF1D6653F9CD43F6BDBFF091730CF35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FC224C01288D40B1820F163DE8ADA599">
    <w:name w:val="FC224C01288D40B1820F163DE8ADA599"/>
  </w:style>
  <w:style w:type="paragraph" w:customStyle="1" w:styleId="6877E2E0DA6D433EB41BD08A3B962DBD">
    <w:name w:val="6877E2E0DA6D433EB41BD08A3B962DBD"/>
  </w:style>
  <w:style w:type="paragraph" w:customStyle="1" w:styleId="610AEAC1EDEB4086935D23A860B0E05C">
    <w:name w:val="610AEAC1EDEB4086935D23A860B0E05C"/>
  </w:style>
  <w:style w:type="paragraph" w:customStyle="1" w:styleId="A24F269DCF9540ED93DA01CD472E66A4">
    <w:name w:val="A24F269DCF9540ED93DA01CD472E66A4"/>
  </w:style>
  <w:style w:type="paragraph" w:customStyle="1" w:styleId="ADD93469DBCA41F897E92E93A510B04F">
    <w:name w:val="ADD93469DBCA41F897E92E93A510B04F"/>
  </w:style>
  <w:style w:type="paragraph" w:customStyle="1" w:styleId="14B787609E1A4CD5B4DF3563D06F2A84">
    <w:name w:val="14B787609E1A4CD5B4DF3563D06F2A84"/>
  </w:style>
  <w:style w:type="paragraph" w:customStyle="1" w:styleId="A268991D4A7D4B379475F118462016C2">
    <w:name w:val="A268991D4A7D4B379475F118462016C2"/>
  </w:style>
  <w:style w:type="paragraph" w:customStyle="1" w:styleId="02DE802CF75D443F9677780DFAC769C7">
    <w:name w:val="02DE802CF75D443F9677780DFAC769C7"/>
  </w:style>
  <w:style w:type="paragraph" w:customStyle="1" w:styleId="B2F67B8898F24746B2092ADF7A6DB626">
    <w:name w:val="B2F67B8898F24746B2092ADF7A6DB626"/>
  </w:style>
  <w:style w:type="paragraph" w:customStyle="1" w:styleId="65FA4B4DEB364593B075ECA0AE072644">
    <w:name w:val="65FA4B4DEB364593B075ECA0AE072644"/>
  </w:style>
  <w:style w:type="paragraph" w:customStyle="1" w:styleId="8AFEB9EC8256408FB32ACC855B18E5D4">
    <w:name w:val="8AFEB9EC8256408FB32ACC855B18E5D4"/>
  </w:style>
  <w:style w:type="paragraph" w:customStyle="1" w:styleId="26B04991EFAA4AD9BB1AAA286469D982">
    <w:name w:val="26B04991EFAA4AD9BB1AAA286469D982"/>
  </w:style>
  <w:style w:type="paragraph" w:customStyle="1" w:styleId="4B118B240F1447DCB2FF7A4B3F49741E">
    <w:name w:val="4B118B240F1447DCB2FF7A4B3F49741E"/>
  </w:style>
  <w:style w:type="paragraph" w:customStyle="1" w:styleId="04BBC2F7876F46A3B6D35B540B6ED8F4">
    <w:name w:val="04BBC2F7876F46A3B6D35B540B6ED8F4"/>
  </w:style>
  <w:style w:type="paragraph" w:customStyle="1" w:styleId="3AC00B76F7F745FA88C1E8D6B0C99171">
    <w:name w:val="3AC00B76F7F745FA88C1E8D6B0C99171"/>
  </w:style>
  <w:style w:type="paragraph" w:customStyle="1" w:styleId="BEB1CA5D12AF42659522847CBDD3B0AA">
    <w:name w:val="BEB1CA5D12AF42659522847CBDD3B0AA"/>
  </w:style>
  <w:style w:type="paragraph" w:customStyle="1" w:styleId="C66F86B1085A4627A67CD59DBE81EABF">
    <w:name w:val="C66F86B1085A4627A67CD59DBE81EABF"/>
  </w:style>
  <w:style w:type="paragraph" w:customStyle="1" w:styleId="FF4937C96B984168B67588AC29E5C28F">
    <w:name w:val="FF4937C96B984168B67588AC29E5C28F"/>
  </w:style>
  <w:style w:type="paragraph" w:customStyle="1" w:styleId="480668D6089642C081A537FA5C75CF7A">
    <w:name w:val="480668D6089642C081A537FA5C75CF7A"/>
  </w:style>
  <w:style w:type="paragraph" w:customStyle="1" w:styleId="379FF58CBCDF485886B5ABD2AF6B3F9B">
    <w:name w:val="379FF58CBCDF485886B5ABD2AF6B3F9B"/>
  </w:style>
  <w:style w:type="paragraph" w:customStyle="1" w:styleId="A87421348BE64A3790D4122E19FFF371">
    <w:name w:val="A87421348BE64A3790D4122E19FFF371"/>
    <w:rsid w:val="003D7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Balaji K
Junior Engineer</Abstract>
  <CompanyAddress/>
  <CompanyPhone>+91-9487046716</CompanyPhone>
  <CompanyFax/>
  <CompanyEmail>krishbala49@gmail.com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Kannigesvaran</dc:creator>
  <cp:keywords/>
  <dc:description/>
  <cp:lastModifiedBy>Balaji Kannigesvaran</cp:lastModifiedBy>
  <cp:revision>2</cp:revision>
  <cp:lastPrinted>2022-01-10T15:28:00Z</cp:lastPrinted>
  <dcterms:created xsi:type="dcterms:W3CDTF">2022-01-10T16:04:00Z</dcterms:created>
  <dcterms:modified xsi:type="dcterms:W3CDTF">2022-01-10T16:04:00Z</dcterms:modified>
  <cp:category/>
  <cp:contentStatus/>
</cp:coreProperties>
</file>