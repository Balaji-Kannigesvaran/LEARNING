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24"/>
        <w:gridCol w:w="4365"/>
      </w:tblGrid>
      <w:tr w:rsidR="00D426F0" w:rsidRPr="000876BA" w14:paraId="5E6E0843" w14:textId="77777777" w:rsidTr="00D90D97">
        <w:trPr>
          <w:trHeight w:val="144"/>
        </w:trPr>
        <w:tc>
          <w:tcPr>
            <w:tcW w:w="5013" w:type="dxa"/>
          </w:tcPr>
          <w:p w14:paraId="0EF6716E" w14:textId="6783D8F8" w:rsidR="00C84833" w:rsidRPr="000876BA" w:rsidRDefault="00AC2E10" w:rsidP="0090309E">
            <w:pPr>
              <w:pStyle w:val="Title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0"/>
                  <w:szCs w:val="40"/>
                </w:rPr>
                <w:alias w:val="Enter first name:"/>
                <w:tag w:val="Enter first name:"/>
                <w:id w:val="1306818671"/>
                <w:placeholder>
                  <w:docPart w:val="5B44C6AE4F2C44BEBE6051C9181D932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E51D5A" w:rsidRPr="000876B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B</w:t>
                </w:r>
                <w:r w:rsidR="009E6B0D" w:rsidRPr="000876B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alaji K</w:t>
                </w:r>
                <w:r w:rsidR="00E51D5A" w:rsidRPr="000876B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br/>
                  <w:t>Junior Engineer</w:t>
                </w:r>
              </w:sdtContent>
            </w:sdt>
          </w:p>
        </w:tc>
        <w:tc>
          <w:tcPr>
            <w:tcW w:w="4356" w:type="dxa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48"/>
              <w:gridCol w:w="401"/>
            </w:tblGrid>
            <w:tr w:rsidR="00D426F0" w:rsidRPr="000876BA" w14:paraId="14C8E2B5" w14:textId="77777777" w:rsidTr="00D90D97">
              <w:sdt>
                <w:sdtPr>
                  <w:rPr>
                    <w:rFonts w:ascii="Times New Roman" w:hAnsi="Times New Roman" w:cs="Times New Roman"/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D287A26EC4244C1A9C9CDD566B43DBE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6" w:type="dxa"/>
                      <w:tcMar>
                        <w:left w:w="720" w:type="dxa"/>
                        <w:right w:w="29" w:type="dxa"/>
                      </w:tcMar>
                    </w:tcPr>
                    <w:p w14:paraId="55DBF6C4" w14:textId="0036CC0E" w:rsidR="00932D92" w:rsidRPr="000876BA" w:rsidRDefault="009E6B0D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0876BA">
                        <w:rPr>
                          <w:rFonts w:ascii="Times New Roman" w:hAnsi="Times New Roman" w:cs="Times New Roman"/>
                          <w:color w:val="auto"/>
                        </w:rPr>
                        <w:t>+91-9487046716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72968DC0" w14:textId="74B3F756" w:rsidR="00932D92" w:rsidRPr="000876BA" w:rsidRDefault="00932D92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0876BA"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C416123" wp14:editId="7F1F17B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87322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7n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426F0" w:rsidRPr="000876BA" w14:paraId="598F8DDA" w14:textId="77777777" w:rsidTr="00D90D97">
              <w:sdt>
                <w:sdtPr>
                  <w:rPr>
                    <w:rFonts w:ascii="Times New Roman" w:hAnsi="Times New Roman" w:cs="Times New Roman"/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14D52AC168624844B46071113B48777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6" w:type="dxa"/>
                      <w:tcMar>
                        <w:left w:w="720" w:type="dxa"/>
                        <w:right w:w="29" w:type="dxa"/>
                      </w:tcMar>
                    </w:tcPr>
                    <w:p w14:paraId="79ADF937" w14:textId="6A90EF5C" w:rsidR="00932D92" w:rsidRPr="000876BA" w:rsidRDefault="009E6B0D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0876BA">
                        <w:rPr>
                          <w:rFonts w:ascii="Times New Roman" w:hAnsi="Times New Roman" w:cs="Times New Roman"/>
                          <w:color w:val="auto"/>
                        </w:rPr>
                        <w:t>krishbala49@gmail.com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23EAD6A" w14:textId="1E0BF2C3" w:rsidR="00932D92" w:rsidRPr="000876BA" w:rsidRDefault="007307A3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0876BA"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1AD2BF9" wp14:editId="5BCA68B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D4575E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3CF2FEB" w14:textId="77777777" w:rsidR="00D92B95" w:rsidRPr="000876BA" w:rsidRDefault="00D92B95" w:rsidP="009D3336">
            <w:pPr>
              <w:pStyle w:val="Head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3E3FCD87" w14:textId="2C2C6AE2" w:rsidR="00C43D65" w:rsidRPr="000876BA" w:rsidRDefault="00AD7716" w:rsidP="0094594C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Dedicated and hard-working employee</w:t>
      </w:r>
      <w:r w:rsidR="00E51D5A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 over 2.5 years of experience in 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E51D5A" w:rsidRPr="000876BA">
        <w:rPr>
          <w:rFonts w:ascii="Times New Roman" w:hAnsi="Times New Roman" w:cs="Times New Roman"/>
          <w:color w:val="auto"/>
          <w:sz w:val="20"/>
          <w:szCs w:val="20"/>
        </w:rPr>
        <w:t>es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>ign of Steel structures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567546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looking for a career change in IT sector.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Individual h</w:t>
      </w:r>
      <w:r w:rsidR="00567546" w:rsidRPr="000876BA">
        <w:rPr>
          <w:rFonts w:ascii="Times New Roman" w:hAnsi="Times New Roman" w:cs="Times New Roman"/>
          <w:color w:val="auto"/>
          <w:sz w:val="20"/>
          <w:szCs w:val="20"/>
        </w:rPr>
        <w:t>aving basic working experience in automating repetitive works using Excel and Python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, wish to explore </w:t>
      </w:r>
      <w:r w:rsidR="00EA2DAC">
        <w:rPr>
          <w:rFonts w:ascii="Times New Roman" w:hAnsi="Times New Roman" w:cs="Times New Roman"/>
          <w:color w:val="auto"/>
          <w:sz w:val="20"/>
          <w:szCs w:val="20"/>
        </w:rPr>
        <w:t>much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deeper into automation.</w:t>
      </w:r>
    </w:p>
    <w:p w14:paraId="3F739CD1" w14:textId="5153C46F" w:rsidR="00916091" w:rsidRPr="000876BA" w:rsidRDefault="00916091" w:rsidP="002D73C4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Skills</w:t>
      </w:r>
    </w:p>
    <w:tbl>
      <w:tblPr>
        <w:tblStyle w:val="TableGrid"/>
        <w:tblW w:w="0" w:type="auto"/>
        <w:tblLook w:val="0600" w:firstRow="0" w:lastRow="0" w:firstColumn="0" w:lastColumn="0" w:noHBand="1" w:noVBand="1"/>
        <w:tblDescription w:val="Skills layout table "/>
      </w:tblPr>
      <w:tblGrid>
        <w:gridCol w:w="1532"/>
        <w:gridCol w:w="1987"/>
      </w:tblGrid>
      <w:tr w:rsidR="00D426F0" w:rsidRPr="000876BA" w14:paraId="61485342" w14:textId="77777777" w:rsidTr="0046545C">
        <w:trPr>
          <w:trHeight w:val="299"/>
        </w:trPr>
        <w:tc>
          <w:tcPr>
            <w:tcW w:w="0" w:type="auto"/>
          </w:tcPr>
          <w:p w14:paraId="4CEF4506" w14:textId="34BFD97B" w:rsidR="005B1D68" w:rsidRPr="000876BA" w:rsidRDefault="00127E84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876B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Automation</w:t>
            </w:r>
          </w:p>
          <w:p w14:paraId="590F5F53" w14:textId="77777777" w:rsidR="00752315" w:rsidRPr="000876BA" w:rsidRDefault="00127E84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876B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Python</w:t>
            </w:r>
          </w:p>
          <w:p w14:paraId="1237CC27" w14:textId="50D3AF81" w:rsidR="00127E84" w:rsidRPr="000876BA" w:rsidRDefault="00127E84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876B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Excel</w:t>
            </w:r>
          </w:p>
        </w:tc>
        <w:tc>
          <w:tcPr>
            <w:tcW w:w="0" w:type="auto"/>
          </w:tcPr>
          <w:p w14:paraId="019FA6E6" w14:textId="13E60412" w:rsidR="005B1D68" w:rsidRPr="000876BA" w:rsidRDefault="00127E84" w:rsidP="00BC7376">
            <w:pPr>
              <w:pStyle w:val="ListBulle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876B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Team Player</w:t>
            </w:r>
          </w:p>
          <w:p w14:paraId="64D277E8" w14:textId="7B3A0AA3" w:rsidR="00752315" w:rsidRPr="000876BA" w:rsidRDefault="00127E84" w:rsidP="00BC7376">
            <w:pPr>
              <w:pStyle w:val="ListBulle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876B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Leadership skill</w:t>
            </w:r>
          </w:p>
          <w:p w14:paraId="794EDB84" w14:textId="3485E9BE" w:rsidR="00752315" w:rsidRPr="000876BA" w:rsidRDefault="00127E84" w:rsidP="00B83E03">
            <w:pPr>
              <w:pStyle w:val="ListBullet"/>
              <w:spacing w:after="24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876B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Open to Learning</w:t>
            </w:r>
          </w:p>
        </w:tc>
      </w:tr>
    </w:tbl>
    <w:p w14:paraId="2EAEF201" w14:textId="12E2F822" w:rsidR="005B1D68" w:rsidRPr="000876BA" w:rsidRDefault="00AC2E10" w:rsidP="002D73C4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xperience:"/>
          <w:tag w:val="Experience:"/>
          <w:id w:val="-898354009"/>
          <w:placeholder>
            <w:docPart w:val="4BCDEA56BA18496EA05449068027A266"/>
          </w:placeholder>
          <w:temporary/>
          <w:showingPlcHdr/>
          <w15:appearance w15:val="hidden"/>
        </w:sdtPr>
        <w:sdtEndPr/>
        <w:sdtContent>
          <w:r w:rsidR="004937AE" w:rsidRPr="000876BA">
            <w:rPr>
              <w:sz w:val="28"/>
              <w:szCs w:val="28"/>
            </w:rPr>
            <w:t>Experience</w:t>
          </w:r>
        </w:sdtContent>
      </w:sdt>
    </w:p>
    <w:p w14:paraId="0886E0D7" w14:textId="23CE2F7D" w:rsidR="0023705D" w:rsidRPr="000876BA" w:rsidRDefault="00D426F0" w:rsidP="002D73C4">
      <w:pPr>
        <w:spacing w:after="0"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 xml:space="preserve">Junior Engineer </w:t>
      </w:r>
      <w:r w:rsidRPr="000876BA"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  <w:t>/</w:t>
      </w:r>
      <w:r w:rsidR="00127E84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>June 2019</w:t>
      </w:r>
      <w:r w:rsidR="00D413F9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 xml:space="preserve"> – </w:t>
      </w:r>
      <w:r w:rsidR="00127E84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>December 2021</w:t>
      </w:r>
    </w:p>
    <w:p w14:paraId="396C4EBB" w14:textId="325A3AF9" w:rsidR="0023705D" w:rsidRPr="000876BA" w:rsidRDefault="00F92538" w:rsidP="002D73C4">
      <w:pPr>
        <w:spacing w:after="0"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Makeorbuy contracting pvt. ltd.</w:t>
      </w:r>
      <w:r w:rsidR="00D426F0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(</w:t>
      </w:r>
      <w:r w:rsidR="00127E84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Geodesic Techniques pvt ltd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group)</w:t>
      </w:r>
    </w:p>
    <w:p w14:paraId="285B91DF" w14:textId="152877F4" w:rsidR="000E629C" w:rsidRPr="000876BA" w:rsidRDefault="00D426F0" w:rsidP="00E87DD6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Developed a script file 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for autocad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using excel for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automating the generation of fabrication drawings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, which re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>sulted in completion of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months of work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within few days</w:t>
      </w:r>
    </w:p>
    <w:p w14:paraId="0B151F5F" w14:textId="2CE04D95" w:rsidR="00D413F9" w:rsidRPr="000876BA" w:rsidRDefault="000E629C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Developed an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automated input file for STAAD Pro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using excel for creating error free assignment of loads to the various type of structures</w:t>
      </w:r>
    </w:p>
    <w:p w14:paraId="255D384B" w14:textId="20B32F40" w:rsidR="000E629C" w:rsidRPr="000876BA" w:rsidRDefault="000E629C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Created a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library of possible sections</w:t>
      </w:r>
      <w:r w:rsidR="00E63A29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, which satisfies all the codal provisions using </w:t>
      </w:r>
      <w:r w:rsidR="00E63A29"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Python</w:t>
      </w:r>
    </w:p>
    <w:p w14:paraId="4083489C" w14:textId="59CA9C9E" w:rsidR="00E63A29" w:rsidRPr="000876BA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Created a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module in python for calculating section properties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335BD">
        <w:rPr>
          <w:rFonts w:ascii="Times New Roman" w:hAnsi="Times New Roman" w:cs="Times New Roman"/>
          <w:color w:val="auto"/>
          <w:sz w:val="20"/>
          <w:szCs w:val="20"/>
        </w:rPr>
        <w:t>for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various types of section</w:t>
      </w:r>
      <w:r w:rsidR="002335BD">
        <w:rPr>
          <w:rFonts w:ascii="Times New Roman" w:hAnsi="Times New Roman" w:cs="Times New Roman"/>
          <w:color w:val="auto"/>
          <w:sz w:val="20"/>
          <w:szCs w:val="20"/>
        </w:rPr>
        <w:t>s</w:t>
      </w:r>
    </w:p>
    <w:p w14:paraId="13C33BA6" w14:textId="671C9888" w:rsidR="00E63A29" w:rsidRPr="000876BA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Worked as a part of backend program development for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connection design using python</w:t>
      </w:r>
    </w:p>
    <w:p w14:paraId="4F1494E3" w14:textId="2E70E4CE" w:rsidR="00E63A29" w:rsidRPr="000876BA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Familiar with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Numpy and Pandas libraries</w:t>
      </w:r>
    </w:p>
    <w:p w14:paraId="3C067F90" w14:textId="5D9D330F" w:rsidR="00E87DD6" w:rsidRPr="000876BA" w:rsidRDefault="00E87DD6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Acted as a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team lead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for a 17 storey High-rise structure and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coordinated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 Client, Site team, Fabrication team, Detailing team and Planning Team.</w:t>
      </w:r>
    </w:p>
    <w:p w14:paraId="7D88254E" w14:textId="4F768979" w:rsidR="002D73C4" w:rsidRPr="000876BA" w:rsidRDefault="002D73C4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Learnt the importance of planning and improved my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leadership skill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by heading a detailing team of 7 members and released drawings faster by proper planning and motivation, under pressure.</w:t>
      </w:r>
    </w:p>
    <w:p w14:paraId="1184D1E2" w14:textId="49CE46B1" w:rsidR="00A42F03" w:rsidRPr="000876BA" w:rsidRDefault="00A42F03" w:rsidP="009459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Converted 2 tenders into projects by optimized design of structure</w:t>
      </w:r>
    </w:p>
    <w:p w14:paraId="232C5405" w14:textId="7298A0C8" w:rsidR="0070237E" w:rsidRPr="000876BA" w:rsidRDefault="00AC2E10" w:rsidP="002D73C4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ducation:"/>
          <w:tag w:val="Education:"/>
          <w:id w:val="543866955"/>
          <w:placeholder>
            <w:docPart w:val="02DE802CF75D443F9677780DFAC769C7"/>
          </w:placeholder>
          <w:temporary/>
          <w:showingPlcHdr/>
          <w15:appearance w15:val="hidden"/>
        </w:sdtPr>
        <w:sdtEndPr/>
        <w:sdtContent>
          <w:r w:rsidR="0070237E" w:rsidRPr="000876BA">
            <w:rPr>
              <w:sz w:val="28"/>
              <w:szCs w:val="28"/>
            </w:rPr>
            <w:t>Education</w:t>
          </w:r>
        </w:sdtContent>
      </w:sdt>
    </w:p>
    <w:p w14:paraId="25ADFFFF" w14:textId="3A800124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Master of Engineering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MEPCO Schlenk Engineering College, Sivakasi. </w:t>
      </w:r>
    </w:p>
    <w:p w14:paraId="1F429A87" w14:textId="3A14B464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Stream: Structural Engineering |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June 2017 - May 2019 |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CGPA: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8.75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</w:p>
    <w:p w14:paraId="34B24A38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Bachelor of Engineering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Sri Sairam Engineering College, Chennai</w:t>
      </w:r>
    </w:p>
    <w:p w14:paraId="69FBB976" w14:textId="7261E2B4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Stream: Civil Engineering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2013 - May 2017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CGPA: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8.46</w:t>
      </w:r>
    </w:p>
    <w:p w14:paraId="1500A640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Higher Secondary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S.R.G.D.S. Mat. Hr. Sec. School, Thiruvannamalai.</w:t>
      </w:r>
    </w:p>
    <w:p w14:paraId="35D425C4" w14:textId="16419EF9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Major: Biology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2012 - April 2013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Percentage: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92.92%</w:t>
      </w:r>
    </w:p>
    <w:p w14:paraId="391AC36A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Secondary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S.R.G.D.S. Mat. Hr. Sec. School, Thiruvannamalai.</w:t>
      </w:r>
    </w:p>
    <w:p w14:paraId="6191177D" w14:textId="16E47BF1" w:rsidR="00E63A29" w:rsidRPr="000876BA" w:rsidRDefault="00E63A29" w:rsidP="002D73C4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Board: Matriculation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2010 - April 2011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Percentage: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94.2%</w:t>
      </w:r>
    </w:p>
    <w:p w14:paraId="3A9E470D" w14:textId="03EF581A" w:rsidR="00434074" w:rsidRPr="000876BA" w:rsidRDefault="00E453F0" w:rsidP="002D73C4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Accomplishment</w:t>
      </w:r>
    </w:p>
    <w:p w14:paraId="508635E7" w14:textId="72560853" w:rsidR="00E453F0" w:rsidRPr="000876BA" w:rsidRDefault="00E453F0" w:rsidP="00E453F0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Completed the IIT madras certification course on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PYTHON</w:t>
      </w:r>
    </w:p>
    <w:p w14:paraId="698A3B48" w14:textId="6F1E1866" w:rsidR="00E453F0" w:rsidRPr="000876BA" w:rsidRDefault="00E453F0" w:rsidP="0090309E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0" w:line="288" w:lineRule="auto"/>
        <w:ind w:right="390"/>
        <w:contextualSpacing w:val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Won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Best Paper award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2DBC832B" w14:textId="77777777" w:rsidR="0094594C" w:rsidRPr="000876BA" w:rsidRDefault="0094594C" w:rsidP="0094594C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Languages</w:t>
      </w:r>
    </w:p>
    <w:p w14:paraId="3400C218" w14:textId="77777777" w:rsidR="0094594C" w:rsidRPr="000876BA" w:rsidRDefault="0094594C" w:rsidP="0094594C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</w:rPr>
        <w:t>English – Professional Working level Proficiency</w:t>
      </w:r>
    </w:p>
    <w:p w14:paraId="1C22D269" w14:textId="77777777" w:rsidR="0094594C" w:rsidRPr="000876BA" w:rsidRDefault="0094594C" w:rsidP="0094594C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</w:rPr>
        <w:t>Tamil – Native Proficiency</w:t>
      </w:r>
    </w:p>
    <w:p w14:paraId="34FC485B" w14:textId="03CB9FA7" w:rsidR="0090309E" w:rsidRPr="000876BA" w:rsidRDefault="0090309E" w:rsidP="0090309E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Publications</w:t>
      </w:r>
    </w:p>
    <w:p w14:paraId="13E1CFB6" w14:textId="77777777" w:rsidR="0090309E" w:rsidRPr="000876BA" w:rsidRDefault="0090309E" w:rsidP="0090309E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A journal on “Development of brick as a Thermal and acoustic resistant building component” in International Journal of Engineering Research and Applications (IJERA).</w:t>
      </w:r>
    </w:p>
    <w:p w14:paraId="65187FCF" w14:textId="28371BE4" w:rsidR="00BC7376" w:rsidRPr="000876BA" w:rsidRDefault="0090309E" w:rsidP="00E453F0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A journal on “Experimental study of removal of Fluoride in water using Bio-Material” in International Research Journal of Engineering and Technology (IRJET)</w:t>
      </w:r>
    </w:p>
    <w:sectPr w:rsidR="00BC7376" w:rsidRPr="000876BA" w:rsidSect="00B83E03">
      <w:footerReference w:type="default" r:id="rId9"/>
      <w:pgSz w:w="11909" w:h="16834" w:code="9"/>
      <w:pgMar w:top="1008" w:right="1080" w:bottom="100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7462" w14:textId="77777777" w:rsidR="00AC2E10" w:rsidRDefault="00AC2E10" w:rsidP="00725803">
      <w:pPr>
        <w:spacing w:after="0"/>
      </w:pPr>
      <w:r>
        <w:separator/>
      </w:r>
    </w:p>
  </w:endnote>
  <w:endnote w:type="continuationSeparator" w:id="0">
    <w:p w14:paraId="5D231C7F" w14:textId="77777777" w:rsidR="00AC2E10" w:rsidRDefault="00AC2E1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1E12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D8D6" w14:textId="77777777" w:rsidR="00AC2E10" w:rsidRDefault="00AC2E10" w:rsidP="00725803">
      <w:pPr>
        <w:spacing w:after="0"/>
      </w:pPr>
      <w:r>
        <w:separator/>
      </w:r>
    </w:p>
  </w:footnote>
  <w:footnote w:type="continuationSeparator" w:id="0">
    <w:p w14:paraId="47644A7E" w14:textId="77777777" w:rsidR="00AC2E10" w:rsidRDefault="00AC2E1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04257"/>
    <w:multiLevelType w:val="hybridMultilevel"/>
    <w:tmpl w:val="973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2A0C"/>
    <w:multiLevelType w:val="hybridMultilevel"/>
    <w:tmpl w:val="716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CDBAED1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9170A1"/>
    <w:multiLevelType w:val="hybridMultilevel"/>
    <w:tmpl w:val="46D8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E3C1A"/>
    <w:multiLevelType w:val="hybridMultilevel"/>
    <w:tmpl w:val="075C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4E"/>
    <w:rsid w:val="00025E77"/>
    <w:rsid w:val="00027312"/>
    <w:rsid w:val="000645F2"/>
    <w:rsid w:val="00082F03"/>
    <w:rsid w:val="000835A0"/>
    <w:rsid w:val="000876BA"/>
    <w:rsid w:val="000934A2"/>
    <w:rsid w:val="000E629C"/>
    <w:rsid w:val="00127E84"/>
    <w:rsid w:val="001B0955"/>
    <w:rsid w:val="00214C7B"/>
    <w:rsid w:val="00227784"/>
    <w:rsid w:val="002335BD"/>
    <w:rsid w:val="0023705D"/>
    <w:rsid w:val="00250A31"/>
    <w:rsid w:val="00251C13"/>
    <w:rsid w:val="002922D0"/>
    <w:rsid w:val="002D73C4"/>
    <w:rsid w:val="00340B03"/>
    <w:rsid w:val="00342212"/>
    <w:rsid w:val="00380AE7"/>
    <w:rsid w:val="003A6943"/>
    <w:rsid w:val="003B3466"/>
    <w:rsid w:val="003C3326"/>
    <w:rsid w:val="00410BA2"/>
    <w:rsid w:val="00434074"/>
    <w:rsid w:val="00463C3B"/>
    <w:rsid w:val="0046545C"/>
    <w:rsid w:val="004937AE"/>
    <w:rsid w:val="004E2970"/>
    <w:rsid w:val="004F564E"/>
    <w:rsid w:val="005026DD"/>
    <w:rsid w:val="00513EFC"/>
    <w:rsid w:val="0052113B"/>
    <w:rsid w:val="00564951"/>
    <w:rsid w:val="00567546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2EAB"/>
    <w:rsid w:val="007B4300"/>
    <w:rsid w:val="00857E6B"/>
    <w:rsid w:val="008968C4"/>
    <w:rsid w:val="008D7C1C"/>
    <w:rsid w:val="0090309E"/>
    <w:rsid w:val="00916091"/>
    <w:rsid w:val="0092291B"/>
    <w:rsid w:val="00932D92"/>
    <w:rsid w:val="0094594C"/>
    <w:rsid w:val="0095272C"/>
    <w:rsid w:val="00972024"/>
    <w:rsid w:val="009C1F1A"/>
    <w:rsid w:val="009E6B0D"/>
    <w:rsid w:val="009F04D2"/>
    <w:rsid w:val="009F2BA7"/>
    <w:rsid w:val="009F6DA0"/>
    <w:rsid w:val="00A01182"/>
    <w:rsid w:val="00A42F03"/>
    <w:rsid w:val="00AC2E10"/>
    <w:rsid w:val="00AD13CB"/>
    <w:rsid w:val="00AD3FD8"/>
    <w:rsid w:val="00AD7716"/>
    <w:rsid w:val="00B370A8"/>
    <w:rsid w:val="00B73151"/>
    <w:rsid w:val="00B83E03"/>
    <w:rsid w:val="00BA3714"/>
    <w:rsid w:val="00BC7376"/>
    <w:rsid w:val="00BD669A"/>
    <w:rsid w:val="00BF5716"/>
    <w:rsid w:val="00BF6695"/>
    <w:rsid w:val="00C13F2B"/>
    <w:rsid w:val="00C43D65"/>
    <w:rsid w:val="00C84833"/>
    <w:rsid w:val="00C9044F"/>
    <w:rsid w:val="00CF4F67"/>
    <w:rsid w:val="00D053CA"/>
    <w:rsid w:val="00D2420D"/>
    <w:rsid w:val="00D30382"/>
    <w:rsid w:val="00D413F9"/>
    <w:rsid w:val="00D426F0"/>
    <w:rsid w:val="00D44E50"/>
    <w:rsid w:val="00D90060"/>
    <w:rsid w:val="00D90D97"/>
    <w:rsid w:val="00D92B95"/>
    <w:rsid w:val="00E03F71"/>
    <w:rsid w:val="00E154B5"/>
    <w:rsid w:val="00E232F0"/>
    <w:rsid w:val="00E453F0"/>
    <w:rsid w:val="00E51D5A"/>
    <w:rsid w:val="00E52791"/>
    <w:rsid w:val="00E63A29"/>
    <w:rsid w:val="00E83195"/>
    <w:rsid w:val="00E87DD6"/>
    <w:rsid w:val="00EA2DAC"/>
    <w:rsid w:val="00F00A4F"/>
    <w:rsid w:val="00F33CD8"/>
    <w:rsid w:val="00F9253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010D5"/>
  <w15:chartTrackingRefBased/>
  <w15:docId w15:val="{5FAEC4E2-7E71-43E6-9197-E391CC50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2D73C4"/>
    <w:pPr>
      <w:pBdr>
        <w:top w:val="single" w:sz="4" w:space="3" w:color="A6A6A6" w:themeColor="background1" w:themeShade="A6"/>
      </w:pBdr>
      <w:spacing w:after="0"/>
      <w:contextualSpacing/>
      <w:outlineLvl w:val="0"/>
    </w:pPr>
    <w:rPr>
      <w:rFonts w:ascii="Times New Roman" w:eastAsiaTheme="majorEastAsia" w:hAnsi="Times New Roman" w:cs="Times New Roman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2D73C4"/>
    <w:rPr>
      <w:rFonts w:ascii="Times New Roman" w:eastAsiaTheme="majorEastAsia" w:hAnsi="Times New Roman" w:cs="Times New Roman"/>
      <w:b/>
      <w:color w:val="auto"/>
      <w:sz w:val="32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ji%20Kannigesvara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4C6AE4F2C44BEBE6051C9181D9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1C786-6EC1-4E51-A1AC-2625886E6B9C}"/>
      </w:docPartPr>
      <w:docPartBody>
        <w:p w:rsidR="00F4555B" w:rsidRDefault="00AA3288">
          <w:pPr>
            <w:pStyle w:val="5B44C6AE4F2C44BEBE6051C9181D9320"/>
          </w:pPr>
          <w:r>
            <w:t>First Name</w:t>
          </w:r>
        </w:p>
      </w:docPartBody>
    </w:docPart>
    <w:docPart>
      <w:docPartPr>
        <w:name w:val="D287A26EC4244C1A9C9CDD566B43D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0D30B-C9D9-4B6F-8F4F-83E7C7AECD0F}"/>
      </w:docPartPr>
      <w:docPartBody>
        <w:p w:rsidR="00F4555B" w:rsidRDefault="00AA3288">
          <w:pPr>
            <w:pStyle w:val="D287A26EC4244C1A9C9CDD566B43DBED"/>
          </w:pPr>
          <w:r w:rsidRPr="009D0878">
            <w:t>Phone</w:t>
          </w:r>
        </w:p>
      </w:docPartBody>
    </w:docPart>
    <w:docPart>
      <w:docPartPr>
        <w:name w:val="14D52AC168624844B46071113B487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AF70-8BB1-4DFC-9928-253BE6A9B4D0}"/>
      </w:docPartPr>
      <w:docPartBody>
        <w:p w:rsidR="00F4555B" w:rsidRDefault="00AA3288">
          <w:pPr>
            <w:pStyle w:val="14D52AC168624844B46071113B487770"/>
          </w:pPr>
          <w:r w:rsidRPr="009D0878">
            <w:t>Email</w:t>
          </w:r>
        </w:p>
      </w:docPartBody>
    </w:docPart>
    <w:docPart>
      <w:docPartPr>
        <w:name w:val="4BCDEA56BA18496EA05449068027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7511E-BE96-4FB2-B6B2-C6873C71D55C}"/>
      </w:docPartPr>
      <w:docPartBody>
        <w:p w:rsidR="00F4555B" w:rsidRDefault="00AA3288">
          <w:pPr>
            <w:pStyle w:val="4BCDEA56BA18496EA05449068027A266"/>
          </w:pPr>
          <w:r w:rsidRPr="00AD3FD8">
            <w:t>Experience</w:t>
          </w:r>
        </w:p>
      </w:docPartBody>
    </w:docPart>
    <w:docPart>
      <w:docPartPr>
        <w:name w:val="02DE802CF75D443F9677780DFAC76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F1366-65AD-4775-9991-88EF4F06BCA3}"/>
      </w:docPartPr>
      <w:docPartBody>
        <w:p w:rsidR="00F4555B" w:rsidRDefault="00AA3288">
          <w:pPr>
            <w:pStyle w:val="02DE802CF75D443F9677780DFAC769C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9D"/>
    <w:rsid w:val="000822DC"/>
    <w:rsid w:val="003D799D"/>
    <w:rsid w:val="00AA3288"/>
    <w:rsid w:val="00F4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44C6AE4F2C44BEBE6051C9181D9320">
    <w:name w:val="5B44C6AE4F2C44BEBE6051C9181D9320"/>
  </w:style>
  <w:style w:type="paragraph" w:customStyle="1" w:styleId="D287A26EC4244C1A9C9CDD566B43DBED">
    <w:name w:val="D287A26EC4244C1A9C9CDD566B43DBED"/>
  </w:style>
  <w:style w:type="paragraph" w:customStyle="1" w:styleId="14D52AC168624844B46071113B487770">
    <w:name w:val="14D52AC168624844B46071113B487770"/>
  </w:style>
  <w:style w:type="paragraph" w:customStyle="1" w:styleId="4BCDEA56BA18496EA05449068027A266">
    <w:name w:val="4BCDEA56BA18496EA05449068027A26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2DE802CF75D443F9677780DFAC769C7">
    <w:name w:val="02DE802CF75D443F9677780DFAC76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Balaji K
Junior Engineer</Abstract>
  <CompanyAddress/>
  <CompanyPhone>+91-9487046716</CompanyPhone>
  <CompanyFax/>
  <CompanyEmail>krishbala49@gmail.com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6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Kannigesvaran</dc:creator>
  <cp:keywords/>
  <dc:description/>
  <cp:lastModifiedBy>Balaji Kannigesvaran</cp:lastModifiedBy>
  <cp:revision>5</cp:revision>
  <cp:lastPrinted>2022-01-10T16:18:00Z</cp:lastPrinted>
  <dcterms:created xsi:type="dcterms:W3CDTF">2022-01-10T16:14:00Z</dcterms:created>
  <dcterms:modified xsi:type="dcterms:W3CDTF">2022-01-10T16:20:00Z</dcterms:modified>
  <cp:category/>
  <cp:contentStatus/>
</cp:coreProperties>
</file>