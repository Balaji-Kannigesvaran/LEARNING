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24"/>
        <w:gridCol w:w="4365"/>
      </w:tblGrid>
      <w:tr w:rsidR="00BE0BDE" w:rsidRPr="000876BA" w14:paraId="5E6E0843" w14:textId="77777777" w:rsidTr="00BE0474">
        <w:trPr>
          <w:trHeight w:val="620"/>
        </w:trPr>
        <w:tc>
          <w:tcPr>
            <w:tcW w:w="5024" w:type="dxa"/>
          </w:tcPr>
          <w:p w14:paraId="0EF6716E" w14:textId="02AB06A0" w:rsidR="00BE0BDE" w:rsidRPr="000876BA" w:rsidRDefault="002A120B" w:rsidP="0090309E">
            <w:pPr>
              <w:pStyle w:val="Title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0"/>
                  <w:szCs w:val="40"/>
                </w:rPr>
                <w:alias w:val="Enter first name:"/>
                <w:tag w:val="Enter first name:"/>
                <w:id w:val="1306818671"/>
                <w:placeholder>
                  <w:docPart w:val="AF71FE0BD2164F3E8D11A7D7DA248ECE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BE0BDE" w:rsidRPr="00BE0BDE">
                  <w:rPr>
                    <w:rFonts w:ascii="Times New Roman" w:hAnsi="Times New Roman" w:cs="Times New Roman"/>
                    <w:color w:val="auto"/>
                    <w:sz w:val="40"/>
                    <w:szCs w:val="40"/>
                  </w:rPr>
                  <w:t>Balaji Kannigesvaran</w:t>
                </w:r>
              </w:sdtContent>
            </w:sdt>
          </w:p>
        </w:tc>
        <w:tc>
          <w:tcPr>
            <w:tcW w:w="4365" w:type="dxa"/>
            <w:vMerge w:val="restart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748"/>
              <w:gridCol w:w="401"/>
            </w:tblGrid>
            <w:tr w:rsidR="00BE0BDE" w:rsidRPr="00274A0C" w14:paraId="14C8E2B5" w14:textId="77777777" w:rsidTr="004854E3">
              <w:sdt>
                <w:sdtPr>
                  <w:rPr>
                    <w:rFonts w:ascii="Times New Roman" w:hAnsi="Times New Roman" w:cs="Times New Roman"/>
                    <w:color w:val="auto"/>
                  </w:rPr>
                  <w:alias w:val="Enter phone:"/>
                  <w:tag w:val="Enter phone:"/>
                  <w:id w:val="-1849400302"/>
                  <w:placeholder>
                    <w:docPart w:val="6908C98BE17343B18C959ABC069162D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06" w:type="dxa"/>
                      <w:tcMar>
                        <w:left w:w="720" w:type="dxa"/>
                        <w:right w:w="29" w:type="dxa"/>
                      </w:tcMar>
                    </w:tcPr>
                    <w:p w14:paraId="55DBF6C4" w14:textId="0036CC0E" w:rsidR="00BE0BDE" w:rsidRPr="00274A0C" w:rsidRDefault="00BE0BDE" w:rsidP="00932D92">
                      <w:pPr>
                        <w:pStyle w:val="ContactInfo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274A0C">
                        <w:rPr>
                          <w:rFonts w:ascii="Times New Roman" w:hAnsi="Times New Roman" w:cs="Times New Roman"/>
                          <w:color w:val="auto"/>
                        </w:rPr>
                        <w:t>+91-9487046716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72968DC0" w14:textId="74B3F756" w:rsidR="00BE0BDE" w:rsidRPr="00274A0C" w:rsidRDefault="00BE0BDE" w:rsidP="00932D92">
                  <w:pPr>
                    <w:pStyle w:val="Icons"/>
                    <w:rPr>
                      <w:rFonts w:ascii="Times New Roman" w:hAnsi="Times New Roman" w:cs="Times New Roman"/>
                      <w:color w:val="auto"/>
                    </w:rPr>
                  </w:pPr>
                  <w:r w:rsidRPr="00274A0C">
                    <w:rPr>
                      <w:rFonts w:ascii="Times New Roman" w:hAnsi="Times New Roman" w:cs="Times New Roman"/>
                      <w:noProof/>
                      <w:color w:val="auto"/>
                    </w:rPr>
                    <mc:AlternateContent>
                      <mc:Choice Requires="wps">
                        <w:drawing>
                          <wp:inline distT="0" distB="0" distL="0" distR="0" wp14:anchorId="1C416123" wp14:editId="7F1F17B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8902DA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7n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E0BDE" w:rsidRPr="00274A0C" w14:paraId="598F8DDA" w14:textId="77777777" w:rsidTr="004854E3">
              <w:sdt>
                <w:sdtPr>
                  <w:rPr>
                    <w:rFonts w:ascii="Times New Roman" w:hAnsi="Times New Roman" w:cs="Times New Roman"/>
                    <w:color w:val="auto"/>
                  </w:rPr>
                  <w:alias w:val="Enter email:"/>
                  <w:tag w:val="Enter email:"/>
                  <w:id w:val="-675184368"/>
                  <w:placeholder>
                    <w:docPart w:val="24749DA2AF6E4DA78E2F7E1902B2297D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06" w:type="dxa"/>
                      <w:tcMar>
                        <w:left w:w="720" w:type="dxa"/>
                        <w:right w:w="29" w:type="dxa"/>
                      </w:tcMar>
                    </w:tcPr>
                    <w:p w14:paraId="79ADF937" w14:textId="6A90EF5C" w:rsidR="00BE0BDE" w:rsidRPr="00274A0C" w:rsidRDefault="00BE0BDE" w:rsidP="00932D92">
                      <w:pPr>
                        <w:pStyle w:val="ContactInfo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274A0C">
                        <w:rPr>
                          <w:rFonts w:ascii="Times New Roman" w:hAnsi="Times New Roman" w:cs="Times New Roman"/>
                          <w:color w:val="auto"/>
                        </w:rPr>
                        <w:t>krishbala49@gmail.com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223EAD6A" w14:textId="1E0BF2C3" w:rsidR="00BE0BDE" w:rsidRPr="00274A0C" w:rsidRDefault="00BE0BDE" w:rsidP="00932D92">
                  <w:pPr>
                    <w:pStyle w:val="Icons"/>
                    <w:rPr>
                      <w:rFonts w:ascii="Times New Roman" w:hAnsi="Times New Roman" w:cs="Times New Roman"/>
                      <w:color w:val="auto"/>
                    </w:rPr>
                  </w:pPr>
                  <w:r w:rsidRPr="00274A0C">
                    <w:rPr>
                      <w:rFonts w:ascii="Times New Roman" w:hAnsi="Times New Roman" w:cs="Times New Roman"/>
                      <w:noProof/>
                      <w:color w:val="auto"/>
                    </w:rPr>
                    <mc:AlternateContent>
                      <mc:Choice Requires="wps">
                        <w:drawing>
                          <wp:inline distT="0" distB="0" distL="0" distR="0" wp14:anchorId="71AD2BF9" wp14:editId="5BCA68B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B80125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" path="m108,21r,l60,58,12,21v-1,-1,-1,-2,,-3c13,16,14,16,16,17l60,51,104,17v1,-1,3,-1,4,1c109,19,109,20,108,21r,xm114,r,l6,c3,,,3,,6l,74v,3,3,6,6,6l114,80v3,,6,-3,6,-6l120,6c120,3,117,,114,xe" fillcolor="black [3213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E0474" w:rsidRPr="00274A0C" w14:paraId="010A775F" w14:textId="77777777" w:rsidTr="004854E3">
              <w:tc>
                <w:tcPr>
                  <w:tcW w:w="3906" w:type="dxa"/>
                  <w:tcMar>
                    <w:left w:w="720" w:type="dxa"/>
                    <w:right w:w="29" w:type="dxa"/>
                  </w:tcMar>
                </w:tcPr>
                <w:p w14:paraId="6D2248FA" w14:textId="77777777" w:rsidR="00BE0474" w:rsidRDefault="00BE0474" w:rsidP="00932D92">
                  <w:pPr>
                    <w:pStyle w:val="ContactInfo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4, Kannan Avenue Main Road,</w:t>
                  </w:r>
                </w:p>
                <w:p w14:paraId="21D70227" w14:textId="36966E5F" w:rsidR="00BE0474" w:rsidRDefault="00BE0474" w:rsidP="00BE0474">
                  <w:pPr>
                    <w:pStyle w:val="ContactInfo"/>
                    <w:ind w:left="-366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Old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</w:rPr>
                    <w:t>Perungalathur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</w:rPr>
                    <w:t>, Chennai - 600063</w:t>
                  </w:r>
                </w:p>
              </w:tc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507A5B39" w14:textId="47D2BA38" w:rsidR="00BE0474" w:rsidRPr="00274A0C" w:rsidRDefault="00BE0474" w:rsidP="00932D92">
                  <w:pPr>
                    <w:pStyle w:val="Icons"/>
                    <w:rPr>
                      <w:rFonts w:ascii="Times New Roman" w:hAnsi="Times New Roman" w:cs="Times New Roman"/>
                      <w:noProof/>
                      <w:color w:val="auto"/>
                    </w:rPr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A3EE32D" wp14:editId="5C393E80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17631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black [3213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3CF2FEB" w14:textId="09922CF0" w:rsidR="00BE0BDE" w:rsidRPr="000876BA" w:rsidRDefault="00BE0BDE" w:rsidP="009D3336">
            <w:pPr>
              <w:pStyle w:val="Head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E0BDE" w:rsidRPr="000876BA" w14:paraId="14DF3E98" w14:textId="77777777" w:rsidTr="00BE0474">
        <w:trPr>
          <w:trHeight w:val="462"/>
        </w:trPr>
        <w:tc>
          <w:tcPr>
            <w:tcW w:w="5024" w:type="dxa"/>
          </w:tcPr>
          <w:p w14:paraId="36856347" w14:textId="0C430888" w:rsidR="00BE0BDE" w:rsidRPr="00BE0BDE" w:rsidRDefault="00BE0BDE" w:rsidP="0090309E">
            <w:pPr>
              <w:pStyle w:val="Title"/>
              <w:spacing w:line="240" w:lineRule="auto"/>
              <w:rPr>
                <w:rFonts w:ascii="Times New Roman" w:hAnsi="Times New Roman" w:cs="Times New Roman"/>
                <w:b w:val="0"/>
                <w:bCs/>
                <w:i/>
                <w:iCs/>
                <w:color w:val="auto"/>
                <w:sz w:val="40"/>
                <w:szCs w:val="40"/>
              </w:rPr>
            </w:pPr>
            <w:r w:rsidRPr="00BE0BDE">
              <w:rPr>
                <w:rFonts w:ascii="Times New Roman" w:hAnsi="Times New Roman" w:cs="Times New Roman"/>
                <w:b w:val="0"/>
                <w:bCs/>
                <w:i/>
                <w:iCs/>
                <w:color w:val="auto"/>
                <w:sz w:val="40"/>
                <w:szCs w:val="40"/>
              </w:rPr>
              <w:t>Junior Engineer</w:t>
            </w:r>
          </w:p>
        </w:tc>
        <w:tc>
          <w:tcPr>
            <w:tcW w:w="4365" w:type="dxa"/>
            <w:vMerge/>
          </w:tcPr>
          <w:p w14:paraId="363E736F" w14:textId="77777777" w:rsidR="00BE0BDE" w:rsidRDefault="00BE0BDE" w:rsidP="00932D92">
            <w:pPr>
              <w:pStyle w:val="ContactInf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3E3FCD87" w14:textId="404645DF" w:rsidR="00C43D65" w:rsidRPr="000876BA" w:rsidRDefault="00AD7716" w:rsidP="0094594C">
      <w:pPr>
        <w:spacing w:before="24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>Dedicated and hard-working employee</w:t>
      </w:r>
      <w:r w:rsidR="00E51D5A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with over 2.5 years of experience in </w:t>
      </w:r>
      <w:r w:rsidR="00752EAB" w:rsidRPr="000876BA">
        <w:rPr>
          <w:rFonts w:ascii="Times New Roman" w:hAnsi="Times New Roman" w:cs="Times New Roman"/>
          <w:color w:val="auto"/>
          <w:sz w:val="20"/>
          <w:szCs w:val="20"/>
        </w:rPr>
        <w:t>D</w:t>
      </w:r>
      <w:r w:rsidR="00E51D5A" w:rsidRPr="000876BA">
        <w:rPr>
          <w:rFonts w:ascii="Times New Roman" w:hAnsi="Times New Roman" w:cs="Times New Roman"/>
          <w:color w:val="auto"/>
          <w:sz w:val="20"/>
          <w:szCs w:val="20"/>
        </w:rPr>
        <w:t>es</w:t>
      </w:r>
      <w:r w:rsidR="00752EAB" w:rsidRPr="000876BA">
        <w:rPr>
          <w:rFonts w:ascii="Times New Roman" w:hAnsi="Times New Roman" w:cs="Times New Roman"/>
          <w:color w:val="auto"/>
          <w:sz w:val="20"/>
          <w:szCs w:val="20"/>
        </w:rPr>
        <w:t>ign of Steel structures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567546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752EAB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looking for a career change in IT sector. 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>Individual h</w:t>
      </w:r>
      <w:r w:rsidR="00567546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aving basic working experience in automating repetitive works using </w:t>
      </w:r>
      <w:r w:rsidR="00D769D4">
        <w:rPr>
          <w:rFonts w:ascii="Times New Roman" w:hAnsi="Times New Roman" w:cs="Times New Roman"/>
          <w:color w:val="auto"/>
          <w:sz w:val="20"/>
          <w:szCs w:val="20"/>
        </w:rPr>
        <w:t>Python</w:t>
      </w:r>
      <w:r w:rsidR="00567546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and </w:t>
      </w:r>
      <w:r w:rsidR="00D769D4">
        <w:rPr>
          <w:rFonts w:ascii="Times New Roman" w:hAnsi="Times New Roman" w:cs="Times New Roman"/>
          <w:color w:val="auto"/>
          <w:sz w:val="20"/>
          <w:szCs w:val="20"/>
        </w:rPr>
        <w:t>Excel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, wish to explore </w:t>
      </w:r>
      <w:r w:rsidR="00EA2DAC">
        <w:rPr>
          <w:rFonts w:ascii="Times New Roman" w:hAnsi="Times New Roman" w:cs="Times New Roman"/>
          <w:color w:val="auto"/>
          <w:sz w:val="20"/>
          <w:szCs w:val="20"/>
        </w:rPr>
        <w:t>much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deeper into </w:t>
      </w:r>
      <w:r w:rsidR="00356A06">
        <w:rPr>
          <w:rFonts w:ascii="Times New Roman" w:hAnsi="Times New Roman" w:cs="Times New Roman"/>
          <w:color w:val="auto"/>
          <w:sz w:val="20"/>
          <w:szCs w:val="20"/>
        </w:rPr>
        <w:t>programming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3F739CD1" w14:textId="5153C46F" w:rsidR="00916091" w:rsidRPr="000876BA" w:rsidRDefault="00916091" w:rsidP="002D73C4">
      <w:pPr>
        <w:pStyle w:val="Heading1"/>
        <w:rPr>
          <w:sz w:val="28"/>
          <w:szCs w:val="28"/>
        </w:rPr>
      </w:pPr>
      <w:r w:rsidRPr="000876BA">
        <w:rPr>
          <w:sz w:val="28"/>
          <w:szCs w:val="28"/>
        </w:rPr>
        <w:t>Skills</w:t>
      </w:r>
    </w:p>
    <w:tbl>
      <w:tblPr>
        <w:tblStyle w:val="TableGrid"/>
        <w:tblW w:w="0" w:type="auto"/>
        <w:tblLook w:val="0600" w:firstRow="0" w:lastRow="0" w:firstColumn="0" w:lastColumn="0" w:noHBand="1" w:noVBand="1"/>
        <w:tblDescription w:val="Skills layout table "/>
      </w:tblPr>
      <w:tblGrid>
        <w:gridCol w:w="1143"/>
        <w:gridCol w:w="1032"/>
        <w:gridCol w:w="2143"/>
      </w:tblGrid>
      <w:tr w:rsidR="00544C98" w:rsidRPr="000876BA" w14:paraId="61485342" w14:textId="2CBB81AB" w:rsidTr="00544C98">
        <w:trPr>
          <w:trHeight w:val="299"/>
        </w:trPr>
        <w:tc>
          <w:tcPr>
            <w:tcW w:w="0" w:type="auto"/>
          </w:tcPr>
          <w:p w14:paraId="1237CC27" w14:textId="3DDD8ECC" w:rsidR="00544C98" w:rsidRPr="00544C98" w:rsidRDefault="00A235AC" w:rsidP="00544C98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Python</w:t>
            </w:r>
          </w:p>
        </w:tc>
        <w:tc>
          <w:tcPr>
            <w:tcW w:w="0" w:type="auto"/>
          </w:tcPr>
          <w:p w14:paraId="794411AD" w14:textId="10825561" w:rsidR="00544C98" w:rsidRPr="00544C98" w:rsidRDefault="00A235AC" w:rsidP="00544C98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Excel</w:t>
            </w:r>
          </w:p>
        </w:tc>
        <w:tc>
          <w:tcPr>
            <w:tcW w:w="0" w:type="auto"/>
          </w:tcPr>
          <w:p w14:paraId="4367255D" w14:textId="003C254C" w:rsidR="00544C98" w:rsidRPr="00544C98" w:rsidRDefault="00A235AC" w:rsidP="00544C98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Visual Studio Code</w:t>
            </w:r>
          </w:p>
        </w:tc>
      </w:tr>
      <w:tr w:rsidR="00544C98" w:rsidRPr="000876BA" w14:paraId="3EC347FE" w14:textId="77777777" w:rsidTr="00544C98">
        <w:trPr>
          <w:trHeight w:val="299"/>
        </w:trPr>
        <w:tc>
          <w:tcPr>
            <w:tcW w:w="0" w:type="auto"/>
          </w:tcPr>
          <w:p w14:paraId="02721ACB" w14:textId="28B7FE4A" w:rsidR="00544C98" w:rsidRDefault="00A235AC" w:rsidP="00544C98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HTML</w:t>
            </w:r>
          </w:p>
        </w:tc>
        <w:tc>
          <w:tcPr>
            <w:tcW w:w="0" w:type="auto"/>
          </w:tcPr>
          <w:p w14:paraId="6E7A9890" w14:textId="06DC63BE" w:rsidR="00544C98" w:rsidRDefault="00A235AC" w:rsidP="00544C98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CSS</w:t>
            </w:r>
          </w:p>
        </w:tc>
        <w:tc>
          <w:tcPr>
            <w:tcW w:w="0" w:type="auto"/>
          </w:tcPr>
          <w:p w14:paraId="703BBCB4" w14:textId="76B9DBB9" w:rsidR="00544C98" w:rsidRDefault="00A235AC" w:rsidP="00544C98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Java</w:t>
            </w:r>
            <w:r w:rsidR="00274A0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cript</w:t>
            </w:r>
          </w:p>
        </w:tc>
      </w:tr>
    </w:tbl>
    <w:p w14:paraId="2EAEF201" w14:textId="12E2F822" w:rsidR="005B1D68" w:rsidRPr="000876BA" w:rsidRDefault="002A120B" w:rsidP="002D73C4">
      <w:pPr>
        <w:pStyle w:val="Heading1"/>
        <w:rPr>
          <w:sz w:val="20"/>
          <w:szCs w:val="20"/>
        </w:rPr>
      </w:pPr>
      <w:sdt>
        <w:sdtPr>
          <w:rPr>
            <w:sz w:val="20"/>
            <w:szCs w:val="20"/>
          </w:rPr>
          <w:alias w:val="Experience:"/>
          <w:tag w:val="Experience:"/>
          <w:id w:val="-898354009"/>
          <w:placeholder>
            <w:docPart w:val="4BCDEA56BA18496EA05449068027A266"/>
          </w:placeholder>
          <w:temporary/>
          <w:showingPlcHdr/>
          <w15:appearance w15:val="hidden"/>
        </w:sdtPr>
        <w:sdtEndPr/>
        <w:sdtContent>
          <w:r w:rsidR="004937AE" w:rsidRPr="000876BA">
            <w:rPr>
              <w:sz w:val="28"/>
              <w:szCs w:val="28"/>
            </w:rPr>
            <w:t>Experience</w:t>
          </w:r>
        </w:sdtContent>
      </w:sdt>
    </w:p>
    <w:p w14:paraId="0886E0D7" w14:textId="23CE2F7D" w:rsidR="0023705D" w:rsidRPr="000876BA" w:rsidRDefault="00D426F0" w:rsidP="002D73C4">
      <w:pPr>
        <w:spacing w:after="0"/>
        <w:rPr>
          <w:rFonts w:ascii="Times New Roman" w:eastAsiaTheme="majorEastAsia" w:hAnsi="Times New Roman" w:cs="Times New Roman"/>
          <w:b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b/>
          <w:color w:val="auto"/>
          <w:sz w:val="24"/>
          <w:szCs w:val="24"/>
        </w:rPr>
        <w:t xml:space="preserve">Junior Engineer </w:t>
      </w:r>
      <w:r w:rsidRPr="000876BA">
        <w:rPr>
          <w:rFonts w:ascii="Times New Roman" w:eastAsiaTheme="majorEastAsia" w:hAnsi="Times New Roman" w:cs="Times New Roman"/>
          <w:b/>
          <w:color w:val="auto"/>
          <w:sz w:val="20"/>
          <w:szCs w:val="20"/>
        </w:rPr>
        <w:t>/</w:t>
      </w:r>
      <w:r w:rsidR="00127E84" w:rsidRPr="000876BA">
        <w:rPr>
          <w:rFonts w:ascii="Times New Roman" w:eastAsiaTheme="majorEastAsia" w:hAnsi="Times New Roman" w:cs="Times New Roman"/>
          <w:bCs/>
          <w:color w:val="auto"/>
          <w:sz w:val="20"/>
          <w:szCs w:val="20"/>
        </w:rPr>
        <w:t>June 2019</w:t>
      </w:r>
      <w:r w:rsidR="00D413F9" w:rsidRPr="000876BA">
        <w:rPr>
          <w:rFonts w:ascii="Times New Roman" w:eastAsiaTheme="majorEastAsia" w:hAnsi="Times New Roman" w:cs="Times New Roman"/>
          <w:bCs/>
          <w:color w:val="auto"/>
          <w:sz w:val="20"/>
          <w:szCs w:val="20"/>
        </w:rPr>
        <w:t xml:space="preserve"> – </w:t>
      </w:r>
      <w:r w:rsidR="00127E84" w:rsidRPr="000876BA">
        <w:rPr>
          <w:rFonts w:ascii="Times New Roman" w:eastAsiaTheme="majorEastAsia" w:hAnsi="Times New Roman" w:cs="Times New Roman"/>
          <w:bCs/>
          <w:color w:val="auto"/>
          <w:sz w:val="20"/>
          <w:szCs w:val="20"/>
        </w:rPr>
        <w:t>December 2021</w:t>
      </w:r>
    </w:p>
    <w:p w14:paraId="396C4EBB" w14:textId="79B003E0" w:rsidR="0023705D" w:rsidRPr="000876BA" w:rsidRDefault="00F92538" w:rsidP="002D73C4">
      <w:pPr>
        <w:spacing w:after="0"/>
        <w:rPr>
          <w:rFonts w:ascii="Times New Roman" w:eastAsiaTheme="majorEastAsia" w:hAnsi="Times New Roman" w:cs="Times New Roman"/>
          <w:b/>
          <w:color w:val="auto"/>
          <w:sz w:val="20"/>
          <w:szCs w:val="20"/>
        </w:rPr>
      </w:pPr>
      <w:proofErr w:type="spellStart"/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Makeorbuy</w:t>
      </w:r>
      <w:proofErr w:type="spellEnd"/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</w:t>
      </w:r>
      <w:r w:rsidR="0065266D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C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ontracting </w:t>
      </w:r>
      <w:proofErr w:type="spellStart"/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pvt.</w:t>
      </w:r>
      <w:proofErr w:type="spellEnd"/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ltd.</w:t>
      </w:r>
      <w:r w:rsidR="00D426F0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(</w:t>
      </w:r>
      <w:r w:rsidR="00127E84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Geodesic Techniques </w:t>
      </w:r>
      <w:proofErr w:type="spellStart"/>
      <w:r w:rsidR="00127E84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pvt</w:t>
      </w:r>
      <w:proofErr w:type="spellEnd"/>
      <w:r w:rsidR="00127E84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ltd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group)</w:t>
      </w:r>
    </w:p>
    <w:p w14:paraId="285B91DF" w14:textId="007A1D65" w:rsidR="000E629C" w:rsidRPr="000876BA" w:rsidRDefault="00D426F0" w:rsidP="00E87DD6">
      <w:pPr>
        <w:pStyle w:val="ListParagraph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Developed a script file </w:t>
      </w:r>
      <w:r w:rsidR="000E629C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for </w:t>
      </w:r>
      <w:proofErr w:type="spellStart"/>
      <w:r w:rsidR="000E629C" w:rsidRPr="000876BA">
        <w:rPr>
          <w:rFonts w:ascii="Times New Roman" w:hAnsi="Times New Roman" w:cs="Times New Roman"/>
          <w:color w:val="auto"/>
          <w:sz w:val="20"/>
          <w:szCs w:val="20"/>
        </w:rPr>
        <w:t>autocad</w:t>
      </w:r>
      <w:proofErr w:type="spellEnd"/>
      <w:r w:rsidR="000E629C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using </w:t>
      </w:r>
      <w:r w:rsidR="00EA1CF9">
        <w:rPr>
          <w:rFonts w:ascii="Times New Roman" w:hAnsi="Times New Roman" w:cs="Times New Roman"/>
          <w:b/>
          <w:bCs/>
          <w:color w:val="auto"/>
          <w:sz w:val="20"/>
          <w:szCs w:val="20"/>
        </w:rPr>
        <w:t>P</w:t>
      </w:r>
      <w:r w:rsidR="00A235AC" w:rsidRPr="00A235AC">
        <w:rPr>
          <w:rFonts w:ascii="Times New Roman" w:hAnsi="Times New Roman" w:cs="Times New Roman"/>
          <w:b/>
          <w:bCs/>
          <w:color w:val="auto"/>
          <w:sz w:val="20"/>
          <w:szCs w:val="20"/>
        </w:rPr>
        <w:t>ython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for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automating the generation of fabrication drawings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>, which re</w:t>
      </w:r>
      <w:r w:rsidR="000E629C" w:rsidRPr="000876BA">
        <w:rPr>
          <w:rFonts w:ascii="Times New Roman" w:hAnsi="Times New Roman" w:cs="Times New Roman"/>
          <w:color w:val="auto"/>
          <w:sz w:val="20"/>
          <w:szCs w:val="20"/>
        </w:rPr>
        <w:t>sulted in completion of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months of work</w:t>
      </w:r>
      <w:r w:rsidR="000E629C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within few days</w:t>
      </w:r>
    </w:p>
    <w:p w14:paraId="0B151F5F" w14:textId="3F1B735B" w:rsidR="00D413F9" w:rsidRPr="000876BA" w:rsidRDefault="000E629C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Developed an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automated input file for STAAD Pro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using </w:t>
      </w:r>
      <w:r w:rsidR="00EA1CF9">
        <w:rPr>
          <w:rFonts w:ascii="Times New Roman" w:hAnsi="Times New Roman" w:cs="Times New Roman"/>
          <w:b/>
          <w:bCs/>
          <w:color w:val="auto"/>
          <w:sz w:val="20"/>
          <w:szCs w:val="20"/>
        </w:rPr>
        <w:t>P</w:t>
      </w:r>
      <w:r w:rsidR="00A235AC" w:rsidRPr="00A235AC">
        <w:rPr>
          <w:rFonts w:ascii="Times New Roman" w:hAnsi="Times New Roman" w:cs="Times New Roman"/>
          <w:b/>
          <w:bCs/>
          <w:color w:val="auto"/>
          <w:sz w:val="20"/>
          <w:szCs w:val="20"/>
        </w:rPr>
        <w:t>ython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for creating error free assignment of loads to the various type of structures</w:t>
      </w:r>
    </w:p>
    <w:p w14:paraId="255D384B" w14:textId="20B32F40" w:rsidR="000E629C" w:rsidRPr="000876BA" w:rsidRDefault="000E629C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Created a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library of possible sections</w:t>
      </w:r>
      <w:r w:rsidR="00E63A29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, which satisfies all the codal provisions using </w:t>
      </w:r>
      <w:r w:rsidR="00E63A29"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Python</w:t>
      </w:r>
    </w:p>
    <w:p w14:paraId="4083489C" w14:textId="4C678A9C" w:rsidR="00E63A29" w:rsidRPr="000876BA" w:rsidRDefault="00D769D4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Developed</w:t>
      </w:r>
      <w:r w:rsidR="00E63A29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a </w:t>
      </w:r>
      <w:r w:rsidR="00E63A29"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module in python for calculating section properties</w:t>
      </w:r>
      <w:r w:rsidR="00E63A29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335BD">
        <w:rPr>
          <w:rFonts w:ascii="Times New Roman" w:hAnsi="Times New Roman" w:cs="Times New Roman"/>
          <w:color w:val="auto"/>
          <w:sz w:val="20"/>
          <w:szCs w:val="20"/>
        </w:rPr>
        <w:t>for</w:t>
      </w:r>
      <w:r w:rsidR="00E63A29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various types of section</w:t>
      </w:r>
      <w:r w:rsidR="002335BD">
        <w:rPr>
          <w:rFonts w:ascii="Times New Roman" w:hAnsi="Times New Roman" w:cs="Times New Roman"/>
          <w:color w:val="auto"/>
          <w:sz w:val="20"/>
          <w:szCs w:val="20"/>
        </w:rPr>
        <w:t>s</w:t>
      </w:r>
    </w:p>
    <w:p w14:paraId="13C33BA6" w14:textId="671C9888" w:rsidR="00E63A29" w:rsidRPr="000876BA" w:rsidRDefault="00E63A29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Worked as a part of backend program development for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connection design using python</w:t>
      </w:r>
    </w:p>
    <w:p w14:paraId="3C067F90" w14:textId="5D9D330F" w:rsidR="00E87DD6" w:rsidRPr="000876BA" w:rsidRDefault="00E87DD6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Acted as a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team lead 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for a 17 </w:t>
      </w:r>
      <w:proofErr w:type="spellStart"/>
      <w:r w:rsidRPr="000876BA">
        <w:rPr>
          <w:rFonts w:ascii="Times New Roman" w:hAnsi="Times New Roman" w:cs="Times New Roman"/>
          <w:color w:val="auto"/>
          <w:sz w:val="20"/>
          <w:szCs w:val="20"/>
        </w:rPr>
        <w:t>storey</w:t>
      </w:r>
      <w:proofErr w:type="spellEnd"/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High-rise structure and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coordinated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with Client, Site team, Fabrication team, </w:t>
      </w:r>
      <w:proofErr w:type="gramStart"/>
      <w:r w:rsidRPr="000876BA">
        <w:rPr>
          <w:rFonts w:ascii="Times New Roman" w:hAnsi="Times New Roman" w:cs="Times New Roman"/>
          <w:color w:val="auto"/>
          <w:sz w:val="20"/>
          <w:szCs w:val="20"/>
        </w:rPr>
        <w:t>Detailing</w:t>
      </w:r>
      <w:proofErr w:type="gramEnd"/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team and Planning Team.</w:t>
      </w:r>
    </w:p>
    <w:p w14:paraId="7D88254E" w14:textId="4F768979" w:rsidR="002D73C4" w:rsidRPr="000876BA" w:rsidRDefault="002D73C4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Learnt the importance of planning and improved my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leadership skill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by heading a detailing team of 7 members and released drawings faster by proper planning and motivation, under pressure.</w:t>
      </w:r>
    </w:p>
    <w:p w14:paraId="1184D1E2" w14:textId="7682EA2B" w:rsidR="00A42F03" w:rsidRDefault="00A42F03" w:rsidP="0094594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>Converted 2 tenders into projects by optimized design of structure</w:t>
      </w:r>
    </w:p>
    <w:p w14:paraId="38B30BDF" w14:textId="77777777" w:rsidR="00274A0C" w:rsidRPr="000876BA" w:rsidRDefault="00274A0C" w:rsidP="00274A0C">
      <w:pPr>
        <w:pStyle w:val="Heading1"/>
        <w:rPr>
          <w:sz w:val="28"/>
          <w:szCs w:val="28"/>
        </w:rPr>
      </w:pPr>
      <w:r w:rsidRPr="000876BA">
        <w:rPr>
          <w:sz w:val="28"/>
          <w:szCs w:val="28"/>
        </w:rPr>
        <w:t>Accomplishment</w:t>
      </w:r>
    </w:p>
    <w:p w14:paraId="47DB4AD2" w14:textId="57AB04CB" w:rsidR="00274A0C" w:rsidRPr="0020449D" w:rsidRDefault="00274A0C" w:rsidP="00274A0C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Completed the </w:t>
      </w:r>
      <w:r w:rsidRPr="00D769D4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IIT </w:t>
      </w:r>
      <w:r w:rsidR="00B1370E">
        <w:rPr>
          <w:rFonts w:ascii="Times New Roman" w:hAnsi="Times New Roman" w:cs="Times New Roman"/>
          <w:b/>
          <w:bCs/>
          <w:color w:val="auto"/>
          <w:sz w:val="20"/>
          <w:szCs w:val="20"/>
        </w:rPr>
        <w:t>M</w:t>
      </w:r>
      <w:r w:rsidRPr="00D769D4">
        <w:rPr>
          <w:rFonts w:ascii="Times New Roman" w:hAnsi="Times New Roman" w:cs="Times New Roman"/>
          <w:b/>
          <w:bCs/>
          <w:color w:val="auto"/>
          <w:sz w:val="20"/>
          <w:szCs w:val="20"/>
        </w:rPr>
        <w:t>adras certification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course </w:t>
      </w:r>
      <w:r>
        <w:rPr>
          <w:rFonts w:ascii="Times New Roman" w:hAnsi="Times New Roman" w:cs="Times New Roman"/>
          <w:color w:val="auto"/>
          <w:sz w:val="20"/>
          <w:szCs w:val="20"/>
        </w:rPr>
        <w:t>in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PYTHON</w:t>
      </w:r>
    </w:p>
    <w:p w14:paraId="42D227D7" w14:textId="77777777" w:rsidR="00274A0C" w:rsidRPr="0020449D" w:rsidRDefault="00274A0C" w:rsidP="00274A0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Developed a webpage using </w:t>
      </w:r>
      <w:r w:rsidRPr="00BC72BE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HTML, CSS </w:t>
      </w:r>
      <w:r w:rsidRPr="00BC72BE">
        <w:rPr>
          <w:rFonts w:ascii="Times New Roman" w:hAnsi="Times New Roman" w:cs="Times New Roman"/>
          <w:color w:val="auto"/>
          <w:sz w:val="20"/>
          <w:szCs w:val="20"/>
        </w:rPr>
        <w:t>and</w:t>
      </w:r>
      <w:r w:rsidRPr="00BC72BE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JavaScript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as a part of the course</w:t>
      </w:r>
    </w:p>
    <w:p w14:paraId="134F3CDF" w14:textId="77777777" w:rsidR="00274A0C" w:rsidRPr="000876BA" w:rsidRDefault="00274A0C" w:rsidP="00274A0C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after="0" w:line="288" w:lineRule="auto"/>
        <w:ind w:right="390"/>
        <w:contextualSpacing w:val="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Won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Best Paper award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</w:t>
      </w:r>
    </w:p>
    <w:p w14:paraId="232C5405" w14:textId="7298A0C8" w:rsidR="0070237E" w:rsidRPr="000876BA" w:rsidRDefault="002A120B" w:rsidP="002D73C4">
      <w:pPr>
        <w:pStyle w:val="Heading1"/>
        <w:rPr>
          <w:sz w:val="20"/>
          <w:szCs w:val="20"/>
        </w:rPr>
      </w:pPr>
      <w:sdt>
        <w:sdtPr>
          <w:rPr>
            <w:sz w:val="20"/>
            <w:szCs w:val="20"/>
          </w:rPr>
          <w:alias w:val="Education:"/>
          <w:tag w:val="Education:"/>
          <w:id w:val="543866955"/>
          <w:placeholder>
            <w:docPart w:val="02DE802CF75D443F9677780DFAC769C7"/>
          </w:placeholder>
          <w:temporary/>
          <w:showingPlcHdr/>
          <w15:appearance w15:val="hidden"/>
        </w:sdtPr>
        <w:sdtEndPr/>
        <w:sdtContent>
          <w:r w:rsidR="0070237E" w:rsidRPr="000876BA">
            <w:rPr>
              <w:sz w:val="28"/>
              <w:szCs w:val="28"/>
            </w:rPr>
            <w:t>Education</w:t>
          </w:r>
        </w:sdtContent>
      </w:sdt>
    </w:p>
    <w:p w14:paraId="25ADFFFF" w14:textId="3A800124" w:rsidR="00E63A29" w:rsidRPr="000876BA" w:rsidRDefault="00E63A29" w:rsidP="00916091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Master of Engineering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MEPCO Schlenk Engineering College, </w:t>
      </w:r>
      <w:proofErr w:type="spellStart"/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Sivakasi</w:t>
      </w:r>
      <w:proofErr w:type="spellEnd"/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. </w:t>
      </w:r>
    </w:p>
    <w:p w14:paraId="1F429A87" w14:textId="5EFCD615" w:rsidR="00E63A29" w:rsidRPr="000876BA" w:rsidRDefault="00E63A29" w:rsidP="00916091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Stream: Structural Engineering |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June 2017 - May 2019 |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CGPA: </w:t>
      </w: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8.</w:t>
      </w:r>
      <w:r w:rsidR="002A36B3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90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</w:t>
      </w:r>
    </w:p>
    <w:p w14:paraId="34B24A38" w14:textId="77777777" w:rsidR="0046545C" w:rsidRPr="000876BA" w:rsidRDefault="00E63A29" w:rsidP="0046545C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Bachelor of Engineering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Sri Sairam Engineering College, Chennai</w:t>
      </w:r>
    </w:p>
    <w:p w14:paraId="69FBB976" w14:textId="7261E2B4" w:rsidR="00E63A29" w:rsidRPr="000876BA" w:rsidRDefault="00E63A29" w:rsidP="00916091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Stream: Civil Engineering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June 2013 - May 2017 | 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CGPA: </w:t>
      </w: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8.46</w:t>
      </w:r>
    </w:p>
    <w:p w14:paraId="1500A640" w14:textId="77777777" w:rsidR="0046545C" w:rsidRPr="000876BA" w:rsidRDefault="00E63A29" w:rsidP="0046545C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Higher Secondary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S.R.G.D.S. Mat. Hr. Sec. School, </w:t>
      </w:r>
      <w:proofErr w:type="spellStart"/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Thiruvannamalai</w:t>
      </w:r>
      <w:proofErr w:type="spellEnd"/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.</w:t>
      </w:r>
    </w:p>
    <w:p w14:paraId="35D425C4" w14:textId="16419EF9" w:rsidR="00E63A29" w:rsidRPr="000876BA" w:rsidRDefault="00E63A29" w:rsidP="00916091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Major: Biology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June 2012 - April 2013 | 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Percentage: </w:t>
      </w: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92.92%</w:t>
      </w:r>
    </w:p>
    <w:p w14:paraId="391AC36A" w14:textId="77777777" w:rsidR="0046545C" w:rsidRPr="000876BA" w:rsidRDefault="00E63A29" w:rsidP="0046545C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Secondary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S.R.G.D.S. Mat. Hr. Sec. School, </w:t>
      </w:r>
      <w:proofErr w:type="spellStart"/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Thiruvannamalai</w:t>
      </w:r>
      <w:proofErr w:type="spellEnd"/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.</w:t>
      </w:r>
    </w:p>
    <w:p w14:paraId="6191177D" w14:textId="16E47BF1" w:rsidR="00E63A29" w:rsidRPr="000876BA" w:rsidRDefault="00E63A29" w:rsidP="002D73C4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Board: Matriculation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June 2010 - April 2011 | 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Percentage: </w:t>
      </w: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94.2%</w:t>
      </w:r>
    </w:p>
    <w:p w14:paraId="2DBC832B" w14:textId="77777777" w:rsidR="0094594C" w:rsidRPr="000876BA" w:rsidRDefault="0094594C" w:rsidP="0094594C">
      <w:pPr>
        <w:pStyle w:val="Heading1"/>
        <w:rPr>
          <w:sz w:val="28"/>
          <w:szCs w:val="28"/>
        </w:rPr>
      </w:pPr>
      <w:r w:rsidRPr="000876BA">
        <w:rPr>
          <w:sz w:val="28"/>
          <w:szCs w:val="28"/>
        </w:rPr>
        <w:t>Languages</w:t>
      </w:r>
    </w:p>
    <w:p w14:paraId="3400C218" w14:textId="77777777" w:rsidR="0094594C" w:rsidRPr="000876BA" w:rsidRDefault="0094594C" w:rsidP="0094594C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</w:rPr>
        <w:t>English – Professional Working level Proficiency</w:t>
      </w:r>
    </w:p>
    <w:p w14:paraId="1C22D269" w14:textId="77777777" w:rsidR="0094594C" w:rsidRPr="000876BA" w:rsidRDefault="0094594C" w:rsidP="0094594C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</w:rPr>
        <w:t>Tamil – Native Proficiency</w:t>
      </w:r>
    </w:p>
    <w:p w14:paraId="34FC485B" w14:textId="03CB9FA7" w:rsidR="0090309E" w:rsidRPr="000876BA" w:rsidRDefault="0090309E" w:rsidP="0090309E">
      <w:pPr>
        <w:pStyle w:val="Heading1"/>
        <w:rPr>
          <w:sz w:val="28"/>
          <w:szCs w:val="28"/>
        </w:rPr>
      </w:pPr>
      <w:r w:rsidRPr="000876BA">
        <w:rPr>
          <w:sz w:val="28"/>
          <w:szCs w:val="28"/>
        </w:rPr>
        <w:t>Publications</w:t>
      </w:r>
    </w:p>
    <w:p w14:paraId="13E1CFB6" w14:textId="77777777" w:rsidR="0090309E" w:rsidRPr="000876BA" w:rsidRDefault="0090309E" w:rsidP="0090309E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>A journal on “Development of brick as a Thermal and acoustic resistant building component” in International Journal of Engineering Research and Applications (IJERA).</w:t>
      </w:r>
    </w:p>
    <w:p w14:paraId="65187FCF" w14:textId="28371BE4" w:rsidR="00BC7376" w:rsidRPr="000876BA" w:rsidRDefault="0090309E" w:rsidP="00E453F0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>A journal on “Experimental study of removal of Fluoride in water using Bio-Material” in International Research Journal of Engineering and Technology (IRJET)</w:t>
      </w:r>
    </w:p>
    <w:sectPr w:rsidR="00BC7376" w:rsidRPr="000876BA" w:rsidSect="00B83E03">
      <w:footerReference w:type="default" r:id="rId9"/>
      <w:pgSz w:w="11909" w:h="16834" w:code="9"/>
      <w:pgMar w:top="1008" w:right="1080" w:bottom="1008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A3DA9" w14:textId="77777777" w:rsidR="002A120B" w:rsidRDefault="002A120B" w:rsidP="00725803">
      <w:pPr>
        <w:spacing w:after="0"/>
      </w:pPr>
      <w:r>
        <w:separator/>
      </w:r>
    </w:p>
  </w:endnote>
  <w:endnote w:type="continuationSeparator" w:id="0">
    <w:p w14:paraId="67530726" w14:textId="77777777" w:rsidR="002A120B" w:rsidRDefault="002A120B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1E123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FEAB" w14:textId="77777777" w:rsidR="002A120B" w:rsidRDefault="002A120B" w:rsidP="00725803">
      <w:pPr>
        <w:spacing w:after="0"/>
      </w:pPr>
      <w:r>
        <w:separator/>
      </w:r>
    </w:p>
  </w:footnote>
  <w:footnote w:type="continuationSeparator" w:id="0">
    <w:p w14:paraId="11D68025" w14:textId="77777777" w:rsidR="002A120B" w:rsidRDefault="002A120B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804257"/>
    <w:multiLevelType w:val="hybridMultilevel"/>
    <w:tmpl w:val="973C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2A0C"/>
    <w:multiLevelType w:val="hybridMultilevel"/>
    <w:tmpl w:val="716C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CDBAED1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E9170A1"/>
    <w:multiLevelType w:val="hybridMultilevel"/>
    <w:tmpl w:val="46D8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E3C1A"/>
    <w:multiLevelType w:val="hybridMultilevel"/>
    <w:tmpl w:val="075C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  <w:num w:numId="15">
    <w:abstractNumId w:val="9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4E"/>
    <w:rsid w:val="00025E77"/>
    <w:rsid w:val="00027312"/>
    <w:rsid w:val="000645F2"/>
    <w:rsid w:val="000825F7"/>
    <w:rsid w:val="00082F03"/>
    <w:rsid w:val="000835A0"/>
    <w:rsid w:val="000876BA"/>
    <w:rsid w:val="000934A2"/>
    <w:rsid w:val="000E629C"/>
    <w:rsid w:val="00127E84"/>
    <w:rsid w:val="001B0955"/>
    <w:rsid w:val="0020449D"/>
    <w:rsid w:val="00214C7B"/>
    <w:rsid w:val="00227784"/>
    <w:rsid w:val="002335BD"/>
    <w:rsid w:val="0023705D"/>
    <w:rsid w:val="00250A31"/>
    <w:rsid w:val="00251C13"/>
    <w:rsid w:val="00274A0C"/>
    <w:rsid w:val="002922D0"/>
    <w:rsid w:val="002A120B"/>
    <w:rsid w:val="002A19B1"/>
    <w:rsid w:val="002A36B3"/>
    <w:rsid w:val="002D73C4"/>
    <w:rsid w:val="00340B03"/>
    <w:rsid w:val="00342212"/>
    <w:rsid w:val="00356A06"/>
    <w:rsid w:val="00380AE7"/>
    <w:rsid w:val="003A6943"/>
    <w:rsid w:val="003B3466"/>
    <w:rsid w:val="003C3326"/>
    <w:rsid w:val="00410BA2"/>
    <w:rsid w:val="00434074"/>
    <w:rsid w:val="00463C3B"/>
    <w:rsid w:val="0046545C"/>
    <w:rsid w:val="004854E3"/>
    <w:rsid w:val="004937AE"/>
    <w:rsid w:val="004E2970"/>
    <w:rsid w:val="004F564E"/>
    <w:rsid w:val="005026DD"/>
    <w:rsid w:val="005127AF"/>
    <w:rsid w:val="00513EFC"/>
    <w:rsid w:val="0052113B"/>
    <w:rsid w:val="00544C98"/>
    <w:rsid w:val="00564951"/>
    <w:rsid w:val="00567546"/>
    <w:rsid w:val="00573BF9"/>
    <w:rsid w:val="005A4A49"/>
    <w:rsid w:val="005B1D68"/>
    <w:rsid w:val="00611B37"/>
    <w:rsid w:val="006252B4"/>
    <w:rsid w:val="00646BA2"/>
    <w:rsid w:val="0065266D"/>
    <w:rsid w:val="00675EA0"/>
    <w:rsid w:val="00676D22"/>
    <w:rsid w:val="006C08A0"/>
    <w:rsid w:val="006C47D8"/>
    <w:rsid w:val="006D2D08"/>
    <w:rsid w:val="006E4FCF"/>
    <w:rsid w:val="006F26A2"/>
    <w:rsid w:val="0070237E"/>
    <w:rsid w:val="00725803"/>
    <w:rsid w:val="00725CB5"/>
    <w:rsid w:val="007307A3"/>
    <w:rsid w:val="00752315"/>
    <w:rsid w:val="00752EAB"/>
    <w:rsid w:val="007B4300"/>
    <w:rsid w:val="0084185F"/>
    <w:rsid w:val="00857E6B"/>
    <w:rsid w:val="008968C4"/>
    <w:rsid w:val="008D7C1C"/>
    <w:rsid w:val="0090309E"/>
    <w:rsid w:val="00916091"/>
    <w:rsid w:val="0092291B"/>
    <w:rsid w:val="00932D92"/>
    <w:rsid w:val="0094594C"/>
    <w:rsid w:val="0095272C"/>
    <w:rsid w:val="00972024"/>
    <w:rsid w:val="009C1F1A"/>
    <w:rsid w:val="009E6B0D"/>
    <w:rsid w:val="009F04D2"/>
    <w:rsid w:val="009F2BA7"/>
    <w:rsid w:val="009F3040"/>
    <w:rsid w:val="009F6DA0"/>
    <w:rsid w:val="00A01182"/>
    <w:rsid w:val="00A1454B"/>
    <w:rsid w:val="00A235AC"/>
    <w:rsid w:val="00A42F03"/>
    <w:rsid w:val="00AC2E10"/>
    <w:rsid w:val="00AD13CB"/>
    <w:rsid w:val="00AD3FD8"/>
    <w:rsid w:val="00AD7716"/>
    <w:rsid w:val="00AE300C"/>
    <w:rsid w:val="00B1370E"/>
    <w:rsid w:val="00B370A8"/>
    <w:rsid w:val="00B73151"/>
    <w:rsid w:val="00B83E03"/>
    <w:rsid w:val="00BA3714"/>
    <w:rsid w:val="00BC72BE"/>
    <w:rsid w:val="00BC7376"/>
    <w:rsid w:val="00BD669A"/>
    <w:rsid w:val="00BE0474"/>
    <w:rsid w:val="00BE0BDE"/>
    <w:rsid w:val="00BF5716"/>
    <w:rsid w:val="00BF6695"/>
    <w:rsid w:val="00C13F2B"/>
    <w:rsid w:val="00C43D65"/>
    <w:rsid w:val="00C84833"/>
    <w:rsid w:val="00C9044F"/>
    <w:rsid w:val="00CF4F67"/>
    <w:rsid w:val="00D053CA"/>
    <w:rsid w:val="00D2420D"/>
    <w:rsid w:val="00D30382"/>
    <w:rsid w:val="00D413F9"/>
    <w:rsid w:val="00D426F0"/>
    <w:rsid w:val="00D44E50"/>
    <w:rsid w:val="00D769D4"/>
    <w:rsid w:val="00D90060"/>
    <w:rsid w:val="00D905B4"/>
    <w:rsid w:val="00D90D97"/>
    <w:rsid w:val="00D92B95"/>
    <w:rsid w:val="00E03F71"/>
    <w:rsid w:val="00E154B5"/>
    <w:rsid w:val="00E232F0"/>
    <w:rsid w:val="00E453F0"/>
    <w:rsid w:val="00E51D5A"/>
    <w:rsid w:val="00E52791"/>
    <w:rsid w:val="00E63A29"/>
    <w:rsid w:val="00E83195"/>
    <w:rsid w:val="00E87DD6"/>
    <w:rsid w:val="00EA1CF9"/>
    <w:rsid w:val="00EA2DAC"/>
    <w:rsid w:val="00F00A4F"/>
    <w:rsid w:val="00F33CD8"/>
    <w:rsid w:val="00F9253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010D5"/>
  <w15:chartTrackingRefBased/>
  <w15:docId w15:val="{5FAEC4E2-7E71-43E6-9197-E391CC50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2D73C4"/>
    <w:pPr>
      <w:pBdr>
        <w:top w:val="single" w:sz="4" w:space="3" w:color="A6A6A6" w:themeColor="background1" w:themeShade="A6"/>
      </w:pBdr>
      <w:spacing w:after="0"/>
      <w:contextualSpacing/>
      <w:outlineLvl w:val="0"/>
    </w:pPr>
    <w:rPr>
      <w:rFonts w:ascii="Times New Roman" w:eastAsiaTheme="majorEastAsia" w:hAnsi="Times New Roman" w:cs="Times New Roman"/>
      <w:b/>
      <w:color w:val="auto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2D73C4"/>
    <w:rPr>
      <w:rFonts w:ascii="Times New Roman" w:eastAsiaTheme="majorEastAsia" w:hAnsi="Times New Roman" w:cs="Times New Roman"/>
      <w:b/>
      <w:color w:val="auto"/>
      <w:sz w:val="32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aji%20Kannigesvaran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CDEA56BA18496EA05449068027A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7511E-BE96-4FB2-B6B2-C6873C71D55C}"/>
      </w:docPartPr>
      <w:docPartBody>
        <w:p w:rsidR="00F4555B" w:rsidRDefault="00AA3288">
          <w:pPr>
            <w:pStyle w:val="4BCDEA56BA18496EA05449068027A266"/>
          </w:pPr>
          <w:r w:rsidRPr="00AD3FD8">
            <w:t>Experience</w:t>
          </w:r>
        </w:p>
      </w:docPartBody>
    </w:docPart>
    <w:docPart>
      <w:docPartPr>
        <w:name w:val="02DE802CF75D443F9677780DFAC76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F1366-65AD-4775-9991-88EF4F06BCA3}"/>
      </w:docPartPr>
      <w:docPartBody>
        <w:p w:rsidR="00F4555B" w:rsidRDefault="00AA3288">
          <w:pPr>
            <w:pStyle w:val="02DE802CF75D443F9677780DFAC769C7"/>
          </w:pPr>
          <w:r w:rsidRPr="0070237E">
            <w:t>Education</w:t>
          </w:r>
        </w:p>
      </w:docPartBody>
    </w:docPart>
    <w:docPart>
      <w:docPartPr>
        <w:name w:val="AF71FE0BD2164F3E8D11A7D7DA248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66C34-0EBD-438B-A0F2-CE53C02EF5AB}"/>
      </w:docPartPr>
      <w:docPartBody>
        <w:p w:rsidR="00AA2428" w:rsidRDefault="00DB2258" w:rsidP="00DB2258">
          <w:pPr>
            <w:pStyle w:val="AF71FE0BD2164F3E8D11A7D7DA248ECE"/>
          </w:pPr>
          <w:r>
            <w:t>First Name</w:t>
          </w:r>
        </w:p>
      </w:docPartBody>
    </w:docPart>
    <w:docPart>
      <w:docPartPr>
        <w:name w:val="6908C98BE17343B18C959ABC0691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E8A2D-9DE8-4EAA-96A1-F48A51DBA694}"/>
      </w:docPartPr>
      <w:docPartBody>
        <w:p w:rsidR="00AA2428" w:rsidRDefault="00DB2258" w:rsidP="00DB2258">
          <w:pPr>
            <w:pStyle w:val="6908C98BE17343B18C959ABC069162DD"/>
          </w:pPr>
          <w:r w:rsidRPr="009D0878">
            <w:t>Phone</w:t>
          </w:r>
        </w:p>
      </w:docPartBody>
    </w:docPart>
    <w:docPart>
      <w:docPartPr>
        <w:name w:val="24749DA2AF6E4DA78E2F7E1902B22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23671-3620-4EB9-B886-EC08AA751F63}"/>
      </w:docPartPr>
      <w:docPartBody>
        <w:p w:rsidR="00AA2428" w:rsidRDefault="00DB2258" w:rsidP="00DB2258">
          <w:pPr>
            <w:pStyle w:val="24749DA2AF6E4DA78E2F7E1902B2297D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9D"/>
    <w:rsid w:val="000822DC"/>
    <w:rsid w:val="003D799D"/>
    <w:rsid w:val="004559BB"/>
    <w:rsid w:val="00AA2428"/>
    <w:rsid w:val="00AA3288"/>
    <w:rsid w:val="00AD1734"/>
    <w:rsid w:val="00C22E68"/>
    <w:rsid w:val="00D4383E"/>
    <w:rsid w:val="00DB2258"/>
    <w:rsid w:val="00F4555B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CDEA56BA18496EA05449068027A266">
    <w:name w:val="4BCDEA56BA18496EA05449068027A266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02DE802CF75D443F9677780DFAC769C7">
    <w:name w:val="02DE802CF75D443F9677780DFAC769C7"/>
  </w:style>
  <w:style w:type="paragraph" w:customStyle="1" w:styleId="AF71FE0BD2164F3E8D11A7D7DA248ECE">
    <w:name w:val="AF71FE0BD2164F3E8D11A7D7DA248ECE"/>
    <w:rsid w:val="00DB2258"/>
  </w:style>
  <w:style w:type="paragraph" w:customStyle="1" w:styleId="6908C98BE17343B18C959ABC069162DD">
    <w:name w:val="6908C98BE17343B18C959ABC069162DD"/>
    <w:rsid w:val="00DB2258"/>
  </w:style>
  <w:style w:type="paragraph" w:customStyle="1" w:styleId="24749DA2AF6E4DA78E2F7E1902B2297D">
    <w:name w:val="24749DA2AF6E4DA78E2F7E1902B2297D"/>
    <w:rsid w:val="00DB22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Balaji Kannigesvaran</Abstract>
  <CompanyAddress/>
  <CompanyPhone>+91-9487046716</CompanyPhone>
  <CompanyFax/>
  <CompanyEmail>krishbala49@gmail.com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28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Kannigesvaran</dc:creator>
  <cp:keywords/>
  <dc:description/>
  <cp:lastModifiedBy>Balaji Kannigesvaran</cp:lastModifiedBy>
  <cp:revision>12</cp:revision>
  <cp:lastPrinted>2022-04-04T05:39:00Z</cp:lastPrinted>
  <dcterms:created xsi:type="dcterms:W3CDTF">2022-04-04T05:09:00Z</dcterms:created>
  <dcterms:modified xsi:type="dcterms:W3CDTF">2022-04-04T06:57:00Z</dcterms:modified>
  <cp:category/>
  <cp:contentStatus/>
</cp:coreProperties>
</file>